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ompany Logo"/>
        <w:id w:val="1452127792"/>
        <w:picture/>
      </w:sdtPr>
      <w:sdtEndPr/>
      <w:sdtContent>
        <w:p w14:paraId="51B0E018" w14:textId="23B874FF" w:rsidR="00C97A13" w:rsidRDefault="00C97A13">
          <w:r>
            <w:rPr>
              <w:noProof/>
            </w:rPr>
            <w:drawing>
              <wp:inline distT="0" distB="0" distL="0" distR="0" wp14:anchorId="4B15E512" wp14:editId="30BEAE63">
                <wp:extent cx="949960" cy="949960"/>
                <wp:effectExtent l="0" t="0" r="2540" b="2540"/>
                <wp:docPr id="9" name="Picture 3" descr="Placeholder fo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36155613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CBCB43E" w14:textId="13CA5ABD" w:rsidR="005703C5" w:rsidRDefault="00C97A13">
          <w:r w:rsidRPr="009C01A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6304A708" wp14:editId="57837B68">
                    <wp:simplePos x="0" y="0"/>
                    <wp:positionH relativeFrom="column">
                      <wp:posOffset>1091169</wp:posOffset>
                    </wp:positionH>
                    <wp:positionV relativeFrom="paragraph">
                      <wp:posOffset>-772416</wp:posOffset>
                    </wp:positionV>
                    <wp:extent cx="3027680" cy="57150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768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C07EC4" w14:textId="1EFC4EA0" w:rsidR="008C1017" w:rsidRPr="005703C5" w:rsidRDefault="003C6C63" w:rsidP="00E516E8">
                                <w:pPr>
                                  <w:pStyle w:val="MainTitle"/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-269321104"/>
                                    <w:placeholder>
                                      <w:docPart w:val="F81F068834644BD292B6C7C4CFBDCEDC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01A9">
                                      <w:rPr>
                                        <w:sz w:val="48"/>
                                        <w:szCs w:val="48"/>
                                      </w:rPr>
                                      <w:t>Company Name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6304A708">
                    <v:stroke joinstyle="miter"/>
                    <v:path gradientshapeok="t" o:connecttype="rect"/>
                  </v:shapetype>
                  <v:shape id="Text Box 2" style="position:absolute;margin-left:85.9pt;margin-top:-60.8pt;width:238.4pt;height:4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">
                    <v:textbox>
                      <w:txbxContent>
                        <w:p w:rsidRPr="005703C5" w:rsidR="008C1017" w:rsidP="00E516E8" w:rsidRDefault="000B2478" w14:paraId="67C07EC4" w14:textId="1EFC4EA0">
                          <w:pPr>
                            <w:pStyle w:val="MainTitle"/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-269321104"/>
                              <w:placeholder>
                                <w:docPart w:val="F81F068834644BD292B6C7C4CFBDCEDC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01A9">
                                <w:rPr>
                                  <w:sz w:val="48"/>
                                  <w:szCs w:val="48"/>
                                </w:rPr>
                                <w:t>Company Name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56E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63DE902" wp14:editId="319510F3">
                    <wp:simplePos x="0" y="0"/>
                    <wp:positionH relativeFrom="margin">
                      <wp:posOffset>5168900</wp:posOffset>
                    </wp:positionH>
                    <wp:positionV relativeFrom="page">
                      <wp:posOffset>228600</wp:posOffset>
                    </wp:positionV>
                    <wp:extent cx="781050" cy="987425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10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73B852" w14:textId="59F170E3" w:rsidR="005703C5" w:rsidRDefault="009A65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SAVEDATE  \@ "M/d/yyyy"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F0490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10/27/2022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3DE902" id="Rectangle 132" o:spid="_x0000_s1027" style="position:absolute;margin-left:407pt;margin-top:18pt;width:61.5pt;height:77.75pt;z-index:251658240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p w14:paraId="1973B852" w14:textId="59F170E3" w:rsidR="005703C5" w:rsidRDefault="009A65E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SAVEDATE  \@ "M/d/yyyy"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F0490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10/27/2022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014F65A" w14:textId="731C4AB9" w:rsidR="005703C5" w:rsidRDefault="005703C5" w:rsidP="00D41326">
          <w:pPr>
            <w:tabs>
              <w:tab w:val="left" w:pos="567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AF52DA7" wp14:editId="6FE8BEF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12A21" w14:textId="66441231" w:rsidR="005703C5" w:rsidRDefault="003C6C6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3786626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03C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 Title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Version"/>
                                  <w:tag w:val=""/>
                                  <w:id w:val="3430596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1A2847" w14:textId="5512661C" w:rsidR="005703C5" w:rsidRDefault="005703C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4735981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880209" w14:textId="6198925F" w:rsidR="005703C5" w:rsidRDefault="004F04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Vi Truong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F52D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8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" filled="f" stroked="f" strokeweight=".5pt">
                    <v:textbox style="mso-fit-shape-to-text:t" inset="0,0,0,0">
                      <w:txbxContent>
                        <w:p w14:paraId="79E12A21" w14:textId="66441231" w:rsidR="005703C5" w:rsidRDefault="003C6C6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3786626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703C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 Title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Version"/>
                            <w:tag w:val=""/>
                            <w:id w:val="3430596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1A2847" w14:textId="5512661C" w:rsidR="005703C5" w:rsidRDefault="005703C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4735981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880209" w14:textId="6198925F" w:rsidR="005703C5" w:rsidRDefault="004F04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Vi Truong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rPr>
          <w:b w:val="0"/>
          <w:sz w:val="22"/>
          <w:szCs w:val="22"/>
        </w:rPr>
        <w:id w:val="7375963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2C8209" w14:textId="77777777" w:rsidR="0027701C" w:rsidRDefault="0027701C" w:rsidP="0027701C">
          <w:pPr>
            <w:pStyle w:val="TOCHeading"/>
          </w:pPr>
          <w:r>
            <w:t>Contents</w:t>
          </w:r>
        </w:p>
        <w:p w14:paraId="0085367D" w14:textId="77777777" w:rsidR="0027701C" w:rsidRPr="00647BC8" w:rsidRDefault="0027701C" w:rsidP="0027701C"/>
        <w:p w14:paraId="11881B21" w14:textId="77777777" w:rsidR="0027701C" w:rsidRDefault="0027701C" w:rsidP="0027701C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D857090" w14:textId="77777777" w:rsidR="0027701C" w:rsidRDefault="0027701C" w:rsidP="0027701C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EBE144" w14:textId="403E8F9A" w:rsidR="00B65AAA" w:rsidRPr="00E321D9" w:rsidRDefault="003B4B56" w:rsidP="00E321D9">
      <w:pPr>
        <w:rPr>
          <w:rFonts w:eastAsia="Times New Roman" w:cs="Arial"/>
          <w:bCs/>
          <w:sz w:val="24"/>
          <w:szCs w:val="24"/>
        </w:rPr>
      </w:pPr>
      <w:r w:rsidRPr="003B4B56">
        <w:rPr>
          <w:rFonts w:eastAsia="Times New Roman" w:cs="Arial"/>
          <w:b/>
          <w:bCs/>
          <w:sz w:val="24"/>
          <w:szCs w:val="24"/>
        </w:rPr>
        <w:t>Note</w:t>
      </w:r>
      <w:r>
        <w:rPr>
          <w:rFonts w:eastAsia="Times New Roman" w:cs="Arial"/>
          <w:b/>
          <w:bCs/>
          <w:sz w:val="24"/>
          <w:szCs w:val="24"/>
        </w:rPr>
        <w:t>:</w:t>
      </w:r>
      <w:r w:rsidRPr="003B4B56">
        <w:rPr>
          <w:rFonts w:eastAsia="Times New Roman" w:cs="Arial"/>
          <w:bCs/>
          <w:sz w:val="24"/>
          <w:szCs w:val="24"/>
        </w:rPr>
        <w:t xml:space="preserve"> To update the Table of Contents, place the insertion point under </w:t>
      </w:r>
      <w:r w:rsidRPr="003B4B56">
        <w:rPr>
          <w:rFonts w:eastAsia="Times New Roman" w:cs="Arial"/>
          <w:b/>
          <w:bCs/>
          <w:sz w:val="24"/>
          <w:szCs w:val="24"/>
        </w:rPr>
        <w:t>Contents</w:t>
      </w:r>
      <w:r w:rsidRPr="003B4B56">
        <w:rPr>
          <w:rFonts w:eastAsia="Times New Roman" w:cs="Arial"/>
          <w:bCs/>
          <w:sz w:val="24"/>
          <w:szCs w:val="24"/>
        </w:rPr>
        <w:t xml:space="preserve">, and then select </w:t>
      </w:r>
      <w:r w:rsidRPr="003B4B56">
        <w:rPr>
          <w:rFonts w:eastAsia="Times New Roman" w:cs="Arial"/>
          <w:b/>
          <w:bCs/>
          <w:sz w:val="24"/>
          <w:szCs w:val="24"/>
        </w:rPr>
        <w:t>Update Table</w:t>
      </w:r>
      <w:r w:rsidRPr="003B4B56">
        <w:rPr>
          <w:rFonts w:eastAsia="Times New Roman" w:cs="Arial"/>
          <w:bCs/>
          <w:sz w:val="24"/>
          <w:szCs w:val="24"/>
        </w:rPr>
        <w:t>.</w:t>
      </w:r>
      <w:r w:rsidR="00B65AAA">
        <w:br w:type="page"/>
      </w:r>
    </w:p>
    <w:sdt>
      <w:sdtPr>
        <w:id w:val="1270587732"/>
        <w:placeholder>
          <w:docPart w:val="6825122792A547D691793C9EF54626DB"/>
        </w:placeholder>
      </w:sdtPr>
      <w:sdtEndPr/>
      <w:sdtContent>
        <w:sdt>
          <w:sdtPr>
            <w:id w:val="354314217"/>
            <w:placeholder>
              <w:docPart w:val="6825122792A547D691793C9EF54626DB"/>
            </w:placeholder>
          </w:sdtPr>
          <w:sdtEndPr/>
          <w:sdtContent>
            <w:sdt>
              <w:sdtPr>
                <w:alias w:val="Title"/>
                <w:id w:val="713698498"/>
                <w:placeholder>
                  <w:docPart w:val="6825122792A547D691793C9EF54626DB"/>
                </w:placeholder>
              </w:sdtPr>
              <w:sdtEndPr/>
              <w:sdtContent>
                <w:sdt>
                  <w:sdtPr>
                    <w:alias w:val="Main Title"/>
                    <w:tag w:val="MainTitle"/>
                    <w:id w:val="472412088"/>
                    <w:lock w:val="sdtLocked"/>
                    <w:placeholder>
                      <w:docPart w:val="6825122792A547D691793C9EF54626DB"/>
                    </w:placeholder>
                    <w:text/>
                  </w:sdtPr>
                  <w:sdtEndPr/>
                  <w:sdtContent>
                    <w:p w14:paraId="61665C90" w14:textId="33D50456" w:rsidR="00647BC8" w:rsidRPr="00E516E8" w:rsidRDefault="00051DA3" w:rsidP="007A5E13">
                      <w:pPr>
                        <w:pStyle w:val="MainTitle"/>
                        <w:jc w:val="center"/>
                      </w:pPr>
                      <w:r w:rsidRPr="00E516E8">
                        <w:t>Document Title</w:t>
                      </w:r>
                    </w:p>
                  </w:sdtContent>
                </w:sdt>
              </w:sdtContent>
            </w:sdt>
          </w:sdtContent>
        </w:sdt>
      </w:sdtContent>
    </w:sdt>
    <w:p w14:paraId="5B535F42" w14:textId="64E958E8" w:rsidR="00B65AAA" w:rsidRPr="00E516E8" w:rsidRDefault="00B65AAA" w:rsidP="00B65AAA">
      <w:pPr>
        <w:rPr>
          <w:b/>
          <w:color w:val="5B9BD5" w:themeColor="accent5"/>
          <w:sz w:val="20"/>
          <w:szCs w:val="20"/>
          <w:u w:val="single"/>
        </w:rPr>
      </w:pPr>
      <w:r w:rsidRPr="00E516E8">
        <w:rPr>
          <w:sz w:val="20"/>
          <w:szCs w:val="20"/>
        </w:rPr>
        <w:t xml:space="preserve">Exported From: </w:t>
      </w:r>
      <w:bookmarkStart w:id="0" w:name="_Hlk510712721"/>
      <w:sdt>
        <w:sdtPr>
          <w:rPr>
            <w:sz w:val="20"/>
            <w:szCs w:val="20"/>
          </w:rPr>
          <w:alias w:val="File Location"/>
          <w:tag w:val="FileLocation"/>
          <w:id w:val="1907095725"/>
          <w:placeholder>
            <w:docPart w:val="CC81EDE0F9F7416DB8B04CEEA419574B"/>
          </w:placeholder>
        </w:sdtPr>
        <w:sdtEndPr/>
        <w:sdtContent>
          <w:hyperlink r:id="rId10" w:history="1">
            <w:r>
              <w:rPr>
                <w:rStyle w:val="Hyperlink"/>
                <w:color w:val="0563C1" w:themeColor="hyperlink"/>
              </w:rPr>
              <w:t>QL thu vien so.vsdx</w:t>
            </w:r>
          </w:hyperlink>
        </w:sdtContent>
      </w:sdt>
      <w:bookmarkEnd w:id="0"/>
    </w:p>
    <w:p w14:paraId="4026DB15" w14:textId="3E873172" w:rsidR="007E7AB2" w:rsidRPr="007E7AB2" w:rsidRDefault="007E7AB2" w:rsidP="007E7AB2">
      <w:pPr>
        <w:spacing w:after="0" w:line="240" w:lineRule="auto"/>
        <w:rPr>
          <w:rFonts w:ascii="Calibri" w:eastAsia="Times New Roman" w:hAnsi="Calibri" w:cs="Calibri"/>
        </w:rPr>
      </w:pPr>
      <w:r w:rsidRPr="007E7AB2">
        <w:rPr>
          <w:sz w:val="20"/>
          <w:szCs w:val="20"/>
        </w:rPr>
        <w:t>Help Article:</w:t>
      </w:r>
      <w:r w:rsidRPr="007E7AB2">
        <w:rPr>
          <w:rFonts w:ascii="Calibri" w:eastAsia="Times New Roman" w:hAnsi="Calibri" w:cs="Calibri"/>
        </w:rPr>
        <w:t xml:space="preserve"> </w:t>
      </w:r>
      <w:sdt>
        <w:sdtPr>
          <w:rPr>
            <w:sz w:val="20"/>
            <w:szCs w:val="20"/>
          </w:rPr>
          <w:alias w:val="Help Url"/>
          <w:tag w:val="HelpUrl"/>
          <w:id w:val="621190191"/>
          <w:placeholder>
            <w:docPart w:val="DF3E905CBA6A4741B35017AC8C69CD24"/>
          </w:placeholder>
        </w:sdtPr>
        <w:sdtEndPr/>
        <w:sdtContent>
          <w:hyperlink r:id="rId11" w:history="1">
            <w:r w:rsidR="00917195" w:rsidRPr="007E7AB2"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  <w:t>Learn more</w:t>
            </w:r>
          </w:hyperlink>
        </w:sdtContent>
      </w:sdt>
    </w:p>
    <w:p w14:paraId="37576167" w14:textId="2EDB1267" w:rsidR="00A2111E" w:rsidRDefault="00A2111E" w:rsidP="0027701C"/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4862"/>
        <w:gridCol w:w="4862"/>
      </w:tblGrid>
      <w:tr w:rsidR="003D42FD" w:rsidRPr="00E516E8" w14:paraId="5B56B80E" w14:textId="77777777" w:rsidTr="009F4A27">
        <w:trPr>
          <w:trHeight w:val="271"/>
        </w:trPr>
        <w:tc>
          <w:tcPr>
            <w:tcW w:w="4862" w:type="dxa"/>
          </w:tcPr>
          <w:p w14:paraId="1C2AD4E4" w14:textId="77777777" w:rsidR="003D42FD" w:rsidRPr="00E516E8" w:rsidRDefault="003D42FD" w:rsidP="009F4A27">
            <w:pPr>
              <w:rPr>
                <w:sz w:val="20"/>
                <w:szCs w:val="20"/>
              </w:rPr>
            </w:pPr>
            <w:r w:rsidRPr="00E516E8">
              <w:rPr>
                <w:sz w:val="20"/>
                <w:szCs w:val="20"/>
              </w:rPr>
              <w:t>Title</w:t>
            </w:r>
          </w:p>
        </w:tc>
        <w:tc>
          <w:tcPr>
            <w:tcW w:w="4862" w:type="dxa"/>
          </w:tcPr>
          <w:sdt>
            <w:sdtPr>
              <w:alias w:val="File Title"/>
              <w:tag w:val="FileTitle"/>
              <w:id w:val="1411203951"/>
              <w:placeholder>
                <w:docPart w:val="11A1440E04EE4229BBAB538A8F4920F5"/>
              </w:placeholder>
              <w15:color w:val="00CCFF"/>
              <w:text/>
            </w:sdtPr>
            <w:sdtEndPr/>
            <w:sdtContent>
              <w:p w14:paraId="3235F723" w14:textId="77777777" w:rsidR="003D42FD" w:rsidRPr="00E516E8" w:rsidRDefault="003D42FD" w:rsidP="009F4A27">
                <w:pPr>
                  <w:rPr>
                    <w:sz w:val="20"/>
                    <w:szCs w:val="20"/>
                  </w:rPr>
                </w:pPr>
                <w:r w:rsidRPr="00F205BC">
                  <w:t>Document Title</w:t>
                </w:r>
              </w:p>
            </w:sdtContent>
          </w:sdt>
        </w:tc>
      </w:tr>
      <w:tr w:rsidR="003D42FD" w:rsidRPr="00E516E8" w14:paraId="3FC952F5" w14:textId="77777777" w:rsidTr="009F4A27">
        <w:trPr>
          <w:trHeight w:val="271"/>
        </w:trPr>
        <w:tc>
          <w:tcPr>
            <w:tcW w:w="4862" w:type="dxa"/>
          </w:tcPr>
          <w:p w14:paraId="28DFCFB9" w14:textId="77777777" w:rsidR="003D42FD" w:rsidRPr="00E516E8" w:rsidRDefault="003D42FD" w:rsidP="009F4A27">
            <w:pPr>
              <w:rPr>
                <w:sz w:val="20"/>
                <w:szCs w:val="20"/>
              </w:rPr>
            </w:pPr>
            <w:r w:rsidRPr="00E516E8">
              <w:rPr>
                <w:sz w:val="20"/>
                <w:szCs w:val="20"/>
              </w:rPr>
              <w:t>Author</w:t>
            </w:r>
          </w:p>
        </w:tc>
        <w:tc>
          <w:tcPr>
            <w:tcW w:w="4862" w:type="dxa"/>
          </w:tcPr>
          <w:sdt>
            <w:sdtPr>
              <w:alias w:val="File Author"/>
              <w:tag w:val="FileAuthor"/>
              <w:id w:val="-103427228"/>
              <w:placeholder>
                <w:docPart w:val="3D803DEDC6CB4E0D8A590DA7FB755976"/>
              </w:placeholder>
              <w15:color w:val="00CCFF"/>
              <w:text/>
            </w:sdtPr>
            <w:sdtEndPr/>
            <w:sdtContent>
              <w:p w14:paraId="2D30AF7E" w14:textId="12E5BDC6" w:rsidR="003D42FD" w:rsidRPr="008A469D" w:rsidRDefault="008A469D" w:rsidP="008A469D">
                <w:r>
                  <w:t>Vi Truong</w:t>
                </w:r>
              </w:p>
            </w:sdtContent>
          </w:sdt>
        </w:tc>
      </w:tr>
      <w:tr w:rsidR="003D42FD" w:rsidRPr="00E516E8" w14:paraId="4137986D" w14:textId="77777777" w:rsidTr="009F4A27">
        <w:trPr>
          <w:trHeight w:val="281"/>
        </w:trPr>
        <w:tc>
          <w:tcPr>
            <w:tcW w:w="4862" w:type="dxa"/>
          </w:tcPr>
          <w:p w14:paraId="29806735" w14:textId="77777777" w:rsidR="003D42FD" w:rsidRPr="00E516E8" w:rsidRDefault="003D42FD" w:rsidP="009F4A27">
            <w:pPr>
              <w:rPr>
                <w:sz w:val="20"/>
                <w:szCs w:val="20"/>
              </w:rPr>
            </w:pPr>
            <w:r w:rsidRPr="00E516E8">
              <w:rPr>
                <w:sz w:val="20"/>
                <w:szCs w:val="20"/>
              </w:rPr>
              <w:t>Created</w:t>
            </w:r>
          </w:p>
        </w:tc>
        <w:sdt>
          <w:sdtPr>
            <w:rPr>
              <w:sz w:val="20"/>
              <w:szCs w:val="20"/>
            </w:rPr>
            <w:alias w:val="File Created"/>
            <w:tag w:val="FileCreated"/>
            <w:id w:val="1567689525"/>
            <w:lock w:val="contentLocked"/>
            <w:placeholder>
              <w:docPart w:val="30A77561F7694356884753AE4D6638EA"/>
            </w:placeholder>
            <w:text/>
          </w:sdtPr>
          <w:sdtEndPr/>
          <w:sdtContent>
            <w:tc>
              <w:tcPr>
                <w:tcW w:w="4862" w:type="dxa"/>
              </w:tcPr>
              <w:p w14:paraId="3E042CCD" w14:textId="77777777" w:rsidR="003D42FD" w:rsidRPr="00E516E8" w:rsidRDefault="003D42FD" w:rsidP="009F4A27">
                <w:pPr>
                  <w:rPr>
                    <w:sz w:val="20"/>
                    <w:szCs w:val="20"/>
                  </w:rPr>
                </w:pPr>
                <w:r>
                  <w:t>27/10/2022</w:t>
                </w:r>
              </w:p>
            </w:tc>
          </w:sdtContent>
        </w:sdt>
      </w:tr>
      <w:tr w:rsidR="003D42FD" w:rsidRPr="00E516E8" w14:paraId="4C9FCE89" w14:textId="77777777" w:rsidTr="009F4A27">
        <w:trPr>
          <w:trHeight w:val="271"/>
        </w:trPr>
        <w:tc>
          <w:tcPr>
            <w:tcW w:w="4862" w:type="dxa"/>
          </w:tcPr>
          <w:p w14:paraId="0CDF7347" w14:textId="77777777" w:rsidR="003D42FD" w:rsidRPr="00E516E8" w:rsidRDefault="003D42FD" w:rsidP="009F4A27">
            <w:pPr>
              <w:rPr>
                <w:sz w:val="20"/>
                <w:szCs w:val="20"/>
              </w:rPr>
            </w:pPr>
            <w:r w:rsidRPr="00E516E8">
              <w:rPr>
                <w:sz w:val="20"/>
                <w:szCs w:val="20"/>
              </w:rPr>
              <w:t>Last Modified</w:t>
            </w:r>
          </w:p>
        </w:tc>
        <w:sdt>
          <w:sdtPr>
            <w:rPr>
              <w:sz w:val="20"/>
              <w:szCs w:val="20"/>
            </w:rPr>
            <w:alias w:val="File Modified"/>
            <w:tag w:val="FileModified"/>
            <w:id w:val="-1814934318"/>
            <w:placeholder>
              <w:docPart w:val="85F5927F5EA64DF3837E33A1D1858C8A"/>
            </w:placeholder>
            <w:text/>
          </w:sdtPr>
          <w:sdtEndPr/>
          <w:sdtContent>
            <w:tc>
              <w:tcPr>
                <w:tcW w:w="4862" w:type="dxa"/>
              </w:tcPr>
              <w:p w14:paraId="735630EC" w14:textId="77777777" w:rsidR="003D42FD" w:rsidRPr="00E516E8" w:rsidRDefault="003D42FD" w:rsidP="009F4A27">
                <w:pPr>
                  <w:rPr>
                    <w:sz w:val="20"/>
                    <w:szCs w:val="20"/>
                  </w:rPr>
                </w:pPr>
                <w:r>
                  <w:t>27/10/2022</w:t>
                </w:r>
              </w:p>
            </w:tc>
          </w:sdtContent>
        </w:sdt>
      </w:tr>
    </w:tbl>
    <w:p w14:paraId="255DD7C1" w14:textId="77777777" w:rsidR="003D42FD" w:rsidRPr="00A2111E" w:rsidRDefault="003D42FD" w:rsidP="0027701C"/>
    <w:p w14:paraId="2407523B" w14:textId="77777777" w:rsidR="00AB471B" w:rsidRDefault="003C6C63">
      <w:pPr>
        <w:pStyle w:val="Heading1"/>
        <w:keepNext/>
      </w:pPr>
      <w:bookmarkStart w:id="1" w:name="Page0"/>
      <w:bookmarkEnd w:id="1"/>
      <w:r>
        <w:t>Overview - Page-1</w:t>
      </w:r>
    </w:p>
    <w:p w14:paraId="47EA79C6" w14:textId="77777777" w:rsidR="00AB471B" w:rsidRDefault="00AB471B">
      <w:pPr>
        <w:keepNext/>
      </w:pPr>
    </w:p>
    <w:p w14:paraId="094E80B1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6188709" cy="4212547"/>
            <wp:effectExtent l="1905" t="19050" r="2667" b="2603"/>
            <wp:docPr id="1" name="Page0" title="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.Emf"/>
                    <pic:cNvPicPr/>
                  </pic:nvPicPr>
                  <pic:blipFill>
                    <a:blip r:embed="rId12" cstate="print">
                      <a:extLst>
                        <a:ext uri="a6e04f68-f14d-4589-8880-c26c5d08edfd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9" cy="42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F06" w14:textId="77777777" w:rsidR="00AB471B" w:rsidRDefault="00AB471B"/>
    <w:p w14:paraId="0ECC0FEA" w14:textId="77777777" w:rsidR="00AB471B" w:rsidRDefault="003C6C63">
      <w:pPr>
        <w:pStyle w:val="Heading1"/>
        <w:keepNext/>
      </w:pPr>
      <w:bookmarkStart w:id="2" w:name="Page-1_Detailed"/>
      <w:bookmarkEnd w:id="2"/>
      <w:r>
        <w:t>Detailed View - Page-1</w:t>
      </w:r>
    </w:p>
    <w:p w14:paraId="458B4977" w14:textId="77777777" w:rsidR="00AB471B" w:rsidRDefault="003C6C63">
      <w:pPr>
        <w:pStyle w:val="Heading2"/>
        <w:keepNext/>
      </w:pPr>
      <w:bookmarkStart w:id="3" w:name="Page0/1"/>
      <w:bookmarkEnd w:id="3"/>
      <w:r>
        <w:t>Qu</w:t>
      </w:r>
      <w:r>
        <w:t>ả</w:t>
      </w:r>
      <w:r>
        <w:t>n lý Thư vi</w:t>
      </w:r>
      <w:r>
        <w:t>ệ</w:t>
      </w:r>
      <w:r>
        <w:t>n s</w:t>
      </w:r>
      <w:r>
        <w:t>ố</w:t>
      </w:r>
    </w:p>
    <w:p w14:paraId="0B8E42AF" w14:textId="77777777" w:rsidR="00AB471B" w:rsidRDefault="00AB471B">
      <w:pPr>
        <w:keepNext/>
      </w:pPr>
    </w:p>
    <w:p w14:paraId="6BA0EEFD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8389" cy="433284"/>
            <wp:effectExtent l="1905" t="19050" r="2667" b="2603"/>
            <wp:docPr id="3" name="Page0_1" title="Quản lý Thư viện s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.Emf"/>
                    <pic:cNvPicPr/>
                  </pic:nvPicPr>
                  <pic:blipFill>
                    <a:blip r:embed="rId13" cstate="print">
                      <a:extLst>
                        <a:ext uri="7d5711fa-d2e8-415e-aa95-fb9da9d9f3c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89" cy="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61B0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2045"/>
      </w:tblGrid>
      <w:tr w:rsidR="00AB471B" w14:paraId="3943781F" w14:textId="77777777">
        <w:tc>
          <w:tcPr>
            <w:tcW w:w="0" w:type="auto"/>
            <w:vAlign w:val="center"/>
          </w:tcPr>
          <w:p w14:paraId="6E99677D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0E241C5A" w14:textId="77777777" w:rsidR="00AB471B" w:rsidRDefault="003C6C63">
            <w:hyperlink w:anchor="Page0/2" w:history="1">
              <w:r>
                <w:rPr>
                  <w:rStyle w:val="Hyperlink"/>
                  <w:color w:val="0563C1" w:themeColor="hyperlink"/>
                </w:rPr>
                <w:t>Phân tích h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 xml:space="preserve"> th</w:t>
              </w:r>
              <w:r>
                <w:rPr>
                  <w:rStyle w:val="Hyperlink"/>
                  <w:color w:val="0563C1" w:themeColor="hyperlink"/>
                </w:rPr>
                <w:t>ố</w:t>
              </w:r>
              <w:r>
                <w:rPr>
                  <w:rStyle w:val="Hyperlink"/>
                  <w:color w:val="0563C1" w:themeColor="hyperlink"/>
                </w:rPr>
                <w:t>ng</w:t>
              </w:r>
            </w:hyperlink>
          </w:p>
          <w:p w14:paraId="1A605894" w14:textId="77777777" w:rsidR="00AB471B" w:rsidRDefault="003C6C63">
            <w:hyperlink w:anchor="Page0/3" w:history="1">
              <w:r>
                <w:rPr>
                  <w:rStyle w:val="Hyperlink"/>
                  <w:color w:val="0563C1" w:themeColor="hyperlink"/>
                </w:rPr>
                <w:t>Phát hành s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ph</w:t>
              </w:r>
              <w:r>
                <w:rPr>
                  <w:rStyle w:val="Hyperlink"/>
                  <w:color w:val="0563C1" w:themeColor="hyperlink"/>
                </w:rPr>
                <w:t>ẩ</w:t>
              </w:r>
              <w:r>
                <w:rPr>
                  <w:rStyle w:val="Hyperlink"/>
                  <w:color w:val="0563C1" w:themeColor="hyperlink"/>
                </w:rPr>
                <w:t>m</w:t>
              </w:r>
            </w:hyperlink>
          </w:p>
          <w:p w14:paraId="7D32DBDC" w14:textId="77777777" w:rsidR="00AB471B" w:rsidRDefault="003C6C63">
            <w:hyperlink w:anchor="Page0/4" w:history="1">
              <w:r>
                <w:rPr>
                  <w:rStyle w:val="Hyperlink"/>
                  <w:color w:val="0563C1" w:themeColor="hyperlink"/>
                </w:rPr>
                <w:t>Thi</w:t>
              </w:r>
              <w:r>
                <w:rPr>
                  <w:rStyle w:val="Hyperlink"/>
                  <w:color w:val="0563C1" w:themeColor="hyperlink"/>
                </w:rPr>
                <w:t>ế</w:t>
              </w:r>
              <w:r>
                <w:rPr>
                  <w:rStyle w:val="Hyperlink"/>
                  <w:color w:val="0563C1" w:themeColor="hyperlink"/>
                </w:rPr>
                <w:t>t k</w:t>
              </w:r>
              <w:r>
                <w:rPr>
                  <w:rStyle w:val="Hyperlink"/>
                  <w:color w:val="0563C1" w:themeColor="hyperlink"/>
                </w:rPr>
                <w:t>ế</w:t>
              </w:r>
              <w:r>
                <w:rPr>
                  <w:rStyle w:val="Hyperlink"/>
                  <w:color w:val="0563C1" w:themeColor="hyperlink"/>
                </w:rPr>
                <w:t xml:space="preserve"> h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 xml:space="preserve"> th</w:t>
              </w:r>
              <w:r>
                <w:rPr>
                  <w:rStyle w:val="Hyperlink"/>
                  <w:color w:val="0563C1" w:themeColor="hyperlink"/>
                </w:rPr>
                <w:t>ố</w:t>
              </w:r>
              <w:r>
                <w:rPr>
                  <w:rStyle w:val="Hyperlink"/>
                  <w:color w:val="0563C1" w:themeColor="hyperlink"/>
                </w:rPr>
                <w:t>ng</w:t>
              </w:r>
            </w:hyperlink>
          </w:p>
          <w:p w14:paraId="23298CAC" w14:textId="77777777" w:rsidR="00AB471B" w:rsidRDefault="003C6C63">
            <w:hyperlink w:anchor="Page0/5" w:history="1">
              <w:r>
                <w:rPr>
                  <w:rStyle w:val="Hyperlink"/>
                  <w:color w:val="0563C1" w:themeColor="hyperlink"/>
                </w:rPr>
                <w:t>Ki</w:t>
              </w:r>
              <w:r>
                <w:rPr>
                  <w:rStyle w:val="Hyperlink"/>
                  <w:color w:val="0563C1" w:themeColor="hyperlink"/>
                </w:rPr>
                <w:t>ể</w:t>
              </w:r>
              <w:r>
                <w:rPr>
                  <w:rStyle w:val="Hyperlink"/>
                  <w:color w:val="0563C1" w:themeColor="hyperlink"/>
                </w:rPr>
                <w:t>m th</w:t>
              </w:r>
              <w:r>
                <w:rPr>
                  <w:rStyle w:val="Hyperlink"/>
                  <w:color w:val="0563C1" w:themeColor="hyperlink"/>
                </w:rPr>
                <w:t>ử</w:t>
              </w:r>
            </w:hyperlink>
          </w:p>
          <w:p w14:paraId="0C065ECE" w14:textId="77777777" w:rsidR="00AB471B" w:rsidRDefault="003C6C63">
            <w:hyperlink w:anchor="Page0/6" w:history="1">
              <w:r>
                <w:rPr>
                  <w:rStyle w:val="Hyperlink"/>
                  <w:color w:val="0563C1" w:themeColor="hyperlink"/>
                </w:rPr>
                <w:t>Cài đ</w:t>
              </w:r>
              <w:r>
                <w:rPr>
                  <w:rStyle w:val="Hyperlink"/>
                  <w:color w:val="0563C1" w:themeColor="hyperlink"/>
                </w:rPr>
                <w:t>ặ</w:t>
              </w:r>
              <w:r>
                <w:rPr>
                  <w:rStyle w:val="Hyperlink"/>
                  <w:color w:val="0563C1" w:themeColor="hyperlink"/>
                </w:rPr>
                <w:t>t h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 xml:space="preserve"> th</w:t>
              </w:r>
              <w:r>
                <w:rPr>
                  <w:rStyle w:val="Hyperlink"/>
                  <w:color w:val="0563C1" w:themeColor="hyperlink"/>
                </w:rPr>
                <w:t>ố</w:t>
              </w:r>
              <w:r>
                <w:rPr>
                  <w:rStyle w:val="Hyperlink"/>
                  <w:color w:val="0563C1" w:themeColor="hyperlink"/>
                </w:rPr>
                <w:t>ng</w:t>
              </w:r>
            </w:hyperlink>
          </w:p>
          <w:p w14:paraId="6B6FC0C7" w14:textId="77777777" w:rsidR="00AB471B" w:rsidRDefault="003C6C63">
            <w:hyperlink w:anchor="Page0/8" w:history="1">
              <w:r>
                <w:rPr>
                  <w:rStyle w:val="Hyperlink"/>
                  <w:color w:val="0563C1" w:themeColor="hyperlink"/>
                </w:rPr>
                <w:t>Phân tích yêu c</w:t>
              </w:r>
              <w:r>
                <w:rPr>
                  <w:rStyle w:val="Hyperlink"/>
                  <w:color w:val="0563C1" w:themeColor="hyperlink"/>
                </w:rPr>
                <w:t>ầ</w:t>
              </w:r>
              <w:r>
                <w:rPr>
                  <w:rStyle w:val="Hyperlink"/>
                  <w:color w:val="0563C1" w:themeColor="hyperlink"/>
                </w:rPr>
                <w:t>u</w:t>
              </w:r>
            </w:hyperlink>
          </w:p>
        </w:tc>
      </w:tr>
    </w:tbl>
    <w:p w14:paraId="6C641167" w14:textId="77777777" w:rsidR="00AB471B" w:rsidRDefault="00AB471B"/>
    <w:p w14:paraId="55FC9BF2" w14:textId="77777777" w:rsidR="00AB471B" w:rsidRDefault="003C6C63">
      <w:pPr>
        <w:pStyle w:val="Heading2"/>
        <w:keepNext/>
      </w:pPr>
      <w:bookmarkStart w:id="4" w:name="Page0/2"/>
      <w:bookmarkEnd w:id="4"/>
      <w:r>
        <w:t>Phân tích h</w:t>
      </w:r>
      <w:r>
        <w:t>ệ</w:t>
      </w:r>
      <w:r>
        <w:t xml:space="preserve"> th</w:t>
      </w:r>
      <w:r>
        <w:t>ố</w:t>
      </w:r>
      <w:r>
        <w:t>ng</w:t>
      </w:r>
    </w:p>
    <w:p w14:paraId="56F772BF" w14:textId="77777777" w:rsidR="00AB471B" w:rsidRDefault="00AB471B">
      <w:pPr>
        <w:keepNext/>
      </w:pPr>
    </w:p>
    <w:p w14:paraId="6DF9EF7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8389" cy="1798809"/>
            <wp:effectExtent l="1905" t="19050" r="2667" b="2603"/>
            <wp:docPr id="4" name="Page0_2" title="Phân tích hệ th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.Emf"/>
                    <pic:cNvPicPr/>
                  </pic:nvPicPr>
                  <pic:blipFill>
                    <a:blip r:embed="rId14" cstate="print">
                      <a:extLst>
                        <a:ext uri="7f91246c-662b-49fb-8a80-17a380c3d6a3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89" cy="17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84AA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2569"/>
      </w:tblGrid>
      <w:tr w:rsidR="00AB471B" w14:paraId="7866D3A6" w14:textId="77777777">
        <w:tc>
          <w:tcPr>
            <w:tcW w:w="0" w:type="auto"/>
            <w:vAlign w:val="center"/>
          </w:tcPr>
          <w:p w14:paraId="0CE533AB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4FFBECA7" w14:textId="77777777" w:rsidR="00AB471B" w:rsidRDefault="003C6C63">
            <w:hyperlink w:anchor="Page0/1" w:history="1">
              <w:r>
                <w:rPr>
                  <w:rStyle w:val="Hyperlink"/>
                  <w:color w:val="0563C1" w:themeColor="hyperlink"/>
                </w:rPr>
                <w:t>Qu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lý Thư vi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>n s</w:t>
              </w:r>
              <w:r>
                <w:rPr>
                  <w:rStyle w:val="Hyperlink"/>
                  <w:color w:val="0563C1" w:themeColor="hyperlink"/>
                </w:rPr>
                <w:t>ố</w:t>
              </w:r>
            </w:hyperlink>
          </w:p>
          <w:p w14:paraId="0EB2B217" w14:textId="77777777" w:rsidR="00AB471B" w:rsidRDefault="003C6C63">
            <w:hyperlink w:anchor="Page0/12" w:history="1">
              <w:r>
                <w:rPr>
                  <w:rStyle w:val="Hyperlink"/>
                  <w:color w:val="0563C1" w:themeColor="hyperlink"/>
                </w:rPr>
                <w:t>Xác đ</w:t>
              </w:r>
              <w:r>
                <w:rPr>
                  <w:rStyle w:val="Hyperlink"/>
                  <w:color w:val="0563C1" w:themeColor="hyperlink"/>
                </w:rPr>
                <w:t>ị</w:t>
              </w:r>
              <w:r>
                <w:rPr>
                  <w:rStyle w:val="Hyperlink"/>
                  <w:color w:val="0563C1" w:themeColor="hyperlink"/>
                </w:rPr>
                <w:t>nh yêu c</w:t>
              </w:r>
              <w:r>
                <w:rPr>
                  <w:rStyle w:val="Hyperlink"/>
                  <w:color w:val="0563C1" w:themeColor="hyperlink"/>
                </w:rPr>
                <w:t>ầ</w:t>
              </w:r>
              <w:r>
                <w:rPr>
                  <w:rStyle w:val="Hyperlink"/>
                  <w:color w:val="0563C1" w:themeColor="hyperlink"/>
                </w:rPr>
                <w:t>u h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 xml:space="preserve"> th</w:t>
              </w:r>
              <w:r>
                <w:rPr>
                  <w:rStyle w:val="Hyperlink"/>
                  <w:color w:val="0563C1" w:themeColor="hyperlink"/>
                </w:rPr>
                <w:t>ố</w:t>
              </w:r>
              <w:r>
                <w:rPr>
                  <w:rStyle w:val="Hyperlink"/>
                  <w:color w:val="0563C1" w:themeColor="hyperlink"/>
                </w:rPr>
                <w:t>ng</w:t>
              </w:r>
            </w:hyperlink>
          </w:p>
        </w:tc>
      </w:tr>
    </w:tbl>
    <w:p w14:paraId="1BD28975" w14:textId="77777777" w:rsidR="00AB471B" w:rsidRDefault="00AB471B"/>
    <w:p w14:paraId="76F0149C" w14:textId="77777777" w:rsidR="00AB471B" w:rsidRDefault="003C6C63">
      <w:pPr>
        <w:pStyle w:val="Heading2"/>
        <w:keepNext/>
      </w:pPr>
      <w:bookmarkStart w:id="5" w:name="Page0/3"/>
      <w:bookmarkEnd w:id="5"/>
      <w:r>
        <w:t>Phát hành s</w:t>
      </w:r>
      <w:r>
        <w:t>ả</w:t>
      </w:r>
      <w:r>
        <w:t>n ph</w:t>
      </w:r>
      <w:r>
        <w:t>ẩ</w:t>
      </w:r>
      <w:r>
        <w:t>m</w:t>
      </w:r>
    </w:p>
    <w:p w14:paraId="73538CF8" w14:textId="77777777" w:rsidR="00AB471B" w:rsidRDefault="00AB471B">
      <w:pPr>
        <w:keepNext/>
      </w:pPr>
    </w:p>
    <w:p w14:paraId="6754004D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8389" cy="1570387"/>
            <wp:effectExtent l="1905" t="19050" r="2667" b="2603"/>
            <wp:docPr id="5" name="Page0_3" title="Phát hành sản phẩ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3.Emf"/>
                    <pic:cNvPicPr/>
                  </pic:nvPicPr>
                  <pic:blipFill>
                    <a:blip r:embed="rId15" cstate="print">
                      <a:extLst>
                        <a:ext uri="4eb25e59-69cb-4aab-ac84-26740000b63c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89" cy="15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6DB4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982"/>
      </w:tblGrid>
      <w:tr w:rsidR="00AB471B" w14:paraId="2F8B9C38" w14:textId="77777777">
        <w:tc>
          <w:tcPr>
            <w:tcW w:w="0" w:type="auto"/>
            <w:vAlign w:val="center"/>
          </w:tcPr>
          <w:p w14:paraId="3829632A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26CE14C1" w14:textId="77777777" w:rsidR="00AB471B" w:rsidRDefault="003C6C63">
            <w:hyperlink w:anchor="Page0/1" w:history="1">
              <w:r>
                <w:rPr>
                  <w:rStyle w:val="Hyperlink"/>
                  <w:color w:val="0563C1" w:themeColor="hyperlink"/>
                </w:rPr>
                <w:t>Qu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lý Thư vi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>n s</w:t>
              </w:r>
              <w:r>
                <w:rPr>
                  <w:rStyle w:val="Hyperlink"/>
                  <w:color w:val="0563C1" w:themeColor="hyperlink"/>
                </w:rPr>
                <w:t>ố</w:t>
              </w:r>
            </w:hyperlink>
          </w:p>
          <w:p w14:paraId="4AFF096D" w14:textId="77777777" w:rsidR="00AB471B" w:rsidRDefault="003C6C63">
            <w:hyperlink w:anchor="Page0/18" w:history="1">
              <w:r>
                <w:rPr>
                  <w:rStyle w:val="Hyperlink"/>
                  <w:color w:val="0563C1" w:themeColor="hyperlink"/>
                </w:rPr>
                <w:t>Xây d</w:t>
              </w:r>
              <w:r>
                <w:rPr>
                  <w:rStyle w:val="Hyperlink"/>
                  <w:color w:val="0563C1" w:themeColor="hyperlink"/>
                </w:rPr>
                <w:t>ự</w:t>
              </w:r>
              <w:r>
                <w:rPr>
                  <w:rStyle w:val="Hyperlink"/>
                  <w:color w:val="0563C1" w:themeColor="hyperlink"/>
                </w:rPr>
                <w:t>ng tài li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>u</w:t>
              </w:r>
            </w:hyperlink>
          </w:p>
          <w:p w14:paraId="35198838" w14:textId="77777777" w:rsidR="00AB471B" w:rsidRDefault="003C6C63">
            <w:hyperlink w:anchor="Page0/34" w:history="1">
              <w:r>
                <w:rPr>
                  <w:rStyle w:val="Hyperlink"/>
                  <w:color w:val="0563C1" w:themeColor="hyperlink"/>
                </w:rPr>
                <w:t>Báo cáo</w:t>
              </w:r>
            </w:hyperlink>
          </w:p>
        </w:tc>
      </w:tr>
    </w:tbl>
    <w:p w14:paraId="19F4DBF3" w14:textId="77777777" w:rsidR="00AB471B" w:rsidRDefault="00AB471B"/>
    <w:p w14:paraId="61A6B751" w14:textId="77777777" w:rsidR="00AB471B" w:rsidRDefault="003C6C63">
      <w:pPr>
        <w:pStyle w:val="Heading2"/>
        <w:keepNext/>
      </w:pPr>
      <w:bookmarkStart w:id="6" w:name="Page0/4"/>
      <w:bookmarkEnd w:id="6"/>
      <w:r>
        <w:lastRenderedPageBreak/>
        <w:t>Thi</w:t>
      </w:r>
      <w:r>
        <w:t>ế</w:t>
      </w:r>
      <w:r>
        <w:t>t k</w:t>
      </w:r>
      <w:r>
        <w:t>ế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</w:t>
      </w:r>
    </w:p>
    <w:p w14:paraId="53D3878D" w14:textId="77777777" w:rsidR="00AB471B" w:rsidRDefault="00AB471B">
      <w:pPr>
        <w:keepNext/>
      </w:pPr>
    </w:p>
    <w:p w14:paraId="7503FFFD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2601909" cy="1890796"/>
            <wp:effectExtent l="1905" t="19050" r="2667" b="2603"/>
            <wp:docPr id="6" name="Page0_4" title="Thiết kế hệ th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4.Emf"/>
                    <pic:cNvPicPr/>
                  </pic:nvPicPr>
                  <pic:blipFill>
                    <a:blip r:embed="rId16" cstate="print">
                      <a:extLst>
                        <a:ext uri="618ae740-46e8-4ef1-8138-37e91ea5ac5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909" cy="18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8FF6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982"/>
      </w:tblGrid>
      <w:tr w:rsidR="00AB471B" w14:paraId="705A76AC" w14:textId="77777777">
        <w:tc>
          <w:tcPr>
            <w:tcW w:w="0" w:type="auto"/>
            <w:vAlign w:val="center"/>
          </w:tcPr>
          <w:p w14:paraId="201F9E5F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780B595B" w14:textId="77777777" w:rsidR="00AB471B" w:rsidRDefault="003C6C63">
            <w:hyperlink w:anchor="Page0/1" w:history="1">
              <w:r>
                <w:rPr>
                  <w:rStyle w:val="Hyperlink"/>
                  <w:color w:val="0563C1" w:themeColor="hyperlink"/>
                </w:rPr>
                <w:t>Qu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lý Thư vi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>n s</w:t>
              </w:r>
              <w:r>
                <w:rPr>
                  <w:rStyle w:val="Hyperlink"/>
                  <w:color w:val="0563C1" w:themeColor="hyperlink"/>
                </w:rPr>
                <w:t>ố</w:t>
              </w:r>
            </w:hyperlink>
          </w:p>
          <w:p w14:paraId="666FF6C3" w14:textId="77777777" w:rsidR="00AB471B" w:rsidRDefault="003C6C63">
            <w:hyperlink w:anchor="Page0/19" w:history="1">
              <w:r>
                <w:rPr>
                  <w:rStyle w:val="Hyperlink"/>
                  <w:color w:val="0563C1" w:themeColor="hyperlink"/>
                </w:rPr>
                <w:t>Thi</w:t>
              </w:r>
              <w:r>
                <w:rPr>
                  <w:rStyle w:val="Hyperlink"/>
                  <w:color w:val="0563C1" w:themeColor="hyperlink"/>
                </w:rPr>
                <w:t>ế</w:t>
              </w:r>
              <w:r>
                <w:rPr>
                  <w:rStyle w:val="Hyperlink"/>
                  <w:color w:val="0563C1" w:themeColor="hyperlink"/>
                </w:rPr>
                <w:t>t k</w:t>
              </w:r>
              <w:r>
                <w:rPr>
                  <w:rStyle w:val="Hyperlink"/>
                  <w:color w:val="0563C1" w:themeColor="hyperlink"/>
                </w:rPr>
                <w:t>ế</w:t>
              </w:r>
              <w:r>
                <w:rPr>
                  <w:rStyle w:val="Hyperlink"/>
                  <w:color w:val="0563C1" w:themeColor="hyperlink"/>
                </w:rPr>
                <w:t xml:space="preserve"> ki</w:t>
              </w:r>
              <w:r>
                <w:rPr>
                  <w:rStyle w:val="Hyperlink"/>
                  <w:color w:val="0563C1" w:themeColor="hyperlink"/>
                </w:rPr>
                <w:t>ế</w:t>
              </w:r>
              <w:r>
                <w:rPr>
                  <w:rStyle w:val="Hyperlink"/>
                  <w:color w:val="0563C1" w:themeColor="hyperlink"/>
                </w:rPr>
                <w:t>n trúc</w:t>
              </w:r>
            </w:hyperlink>
          </w:p>
        </w:tc>
      </w:tr>
    </w:tbl>
    <w:p w14:paraId="59878A89" w14:textId="77777777" w:rsidR="00AB471B" w:rsidRDefault="00AB471B"/>
    <w:p w14:paraId="3FDA92E5" w14:textId="77777777" w:rsidR="00AB471B" w:rsidRDefault="003C6C63">
      <w:pPr>
        <w:pStyle w:val="Heading2"/>
        <w:keepNext/>
      </w:pPr>
      <w:bookmarkStart w:id="7" w:name="Page0/5"/>
      <w:bookmarkEnd w:id="7"/>
      <w:r>
        <w:t>Ki</w:t>
      </w:r>
      <w:r>
        <w:t>ể</w:t>
      </w:r>
      <w:r>
        <w:t>m th</w:t>
      </w:r>
      <w:r>
        <w:t>ử</w:t>
      </w:r>
    </w:p>
    <w:p w14:paraId="3F422EF6" w14:textId="77777777" w:rsidR="00AB471B" w:rsidRDefault="00AB471B">
      <w:pPr>
        <w:keepNext/>
      </w:pPr>
    </w:p>
    <w:p w14:paraId="6910700D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8389" cy="2195667"/>
            <wp:effectExtent l="1905" t="19050" r="2667" b="2603"/>
            <wp:docPr id="7" name="Page0_5" title="Kiểm th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5.Emf"/>
                    <pic:cNvPicPr/>
                  </pic:nvPicPr>
                  <pic:blipFill>
                    <a:blip r:embed="rId17" cstate="print">
                      <a:extLst>
                        <a:ext uri="3365f85c-9572-404e-b5b3-b1432a16333b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89" cy="21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703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2012"/>
      </w:tblGrid>
      <w:tr w:rsidR="00AB471B" w14:paraId="04C6484B" w14:textId="77777777">
        <w:tc>
          <w:tcPr>
            <w:tcW w:w="0" w:type="auto"/>
            <w:vAlign w:val="center"/>
          </w:tcPr>
          <w:p w14:paraId="56592455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34D3AD57" w14:textId="77777777" w:rsidR="00AB471B" w:rsidRDefault="003C6C63">
            <w:hyperlink w:anchor="Page0/1" w:history="1">
              <w:r>
                <w:rPr>
                  <w:rStyle w:val="Hyperlink"/>
                  <w:color w:val="0563C1" w:themeColor="hyperlink"/>
                </w:rPr>
                <w:t>Qu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lý Thư vi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>n s</w:t>
              </w:r>
              <w:r>
                <w:rPr>
                  <w:rStyle w:val="Hyperlink"/>
                  <w:color w:val="0563C1" w:themeColor="hyperlink"/>
                </w:rPr>
                <w:t>ố</w:t>
              </w:r>
            </w:hyperlink>
          </w:p>
          <w:p w14:paraId="37ADC1FD" w14:textId="77777777" w:rsidR="00AB471B" w:rsidRDefault="003C6C63">
            <w:hyperlink w:anchor="Page0/17" w:history="1">
              <w:r>
                <w:rPr>
                  <w:rStyle w:val="Hyperlink"/>
                  <w:color w:val="0563C1" w:themeColor="hyperlink"/>
                </w:rPr>
                <w:t>Ki</w:t>
              </w:r>
              <w:r>
                <w:rPr>
                  <w:rStyle w:val="Hyperlink"/>
                  <w:color w:val="0563C1" w:themeColor="hyperlink"/>
                </w:rPr>
                <w:t>ể</w:t>
              </w:r>
              <w:r>
                <w:rPr>
                  <w:rStyle w:val="Hyperlink"/>
                  <w:color w:val="0563C1" w:themeColor="hyperlink"/>
                </w:rPr>
                <w:t>m th</w:t>
              </w:r>
              <w:r>
                <w:rPr>
                  <w:rStyle w:val="Hyperlink"/>
                  <w:color w:val="0563C1" w:themeColor="hyperlink"/>
                </w:rPr>
                <w:t>ử</w:t>
              </w:r>
              <w:r>
                <w:rPr>
                  <w:rStyle w:val="Hyperlink"/>
                  <w:color w:val="0563C1" w:themeColor="hyperlink"/>
                </w:rPr>
                <w:t xml:space="preserve"> đơn v</w:t>
              </w:r>
              <w:r>
                <w:rPr>
                  <w:rStyle w:val="Hyperlink"/>
                  <w:color w:val="0563C1" w:themeColor="hyperlink"/>
                </w:rPr>
                <w:t>ị</w:t>
              </w:r>
            </w:hyperlink>
          </w:p>
          <w:p w14:paraId="1FF7E985" w14:textId="77777777" w:rsidR="00AB471B" w:rsidRDefault="003C6C63">
            <w:hyperlink w:anchor="Page0/31" w:history="1">
              <w:r>
                <w:rPr>
                  <w:rStyle w:val="Hyperlink"/>
                  <w:color w:val="0563C1" w:themeColor="hyperlink"/>
                </w:rPr>
                <w:t>Ki</w:t>
              </w:r>
              <w:r>
                <w:rPr>
                  <w:rStyle w:val="Hyperlink"/>
                  <w:color w:val="0563C1" w:themeColor="hyperlink"/>
                </w:rPr>
                <w:t>ể</w:t>
              </w:r>
              <w:r>
                <w:rPr>
                  <w:rStyle w:val="Hyperlink"/>
                  <w:color w:val="0563C1" w:themeColor="hyperlink"/>
                </w:rPr>
                <w:t>m th</w:t>
              </w:r>
              <w:r>
                <w:rPr>
                  <w:rStyle w:val="Hyperlink"/>
                  <w:color w:val="0563C1" w:themeColor="hyperlink"/>
                </w:rPr>
                <w:t>ử</w:t>
              </w:r>
              <w:r>
                <w:rPr>
                  <w:rStyle w:val="Hyperlink"/>
                  <w:color w:val="0563C1" w:themeColor="hyperlink"/>
                </w:rPr>
                <w:t xml:space="preserve"> ch</w:t>
              </w:r>
              <w:r>
                <w:rPr>
                  <w:rStyle w:val="Hyperlink"/>
                  <w:color w:val="0563C1" w:themeColor="hyperlink"/>
                </w:rPr>
                <w:t>ứ</w:t>
              </w:r>
              <w:r>
                <w:rPr>
                  <w:rStyle w:val="Hyperlink"/>
                  <w:color w:val="0563C1" w:themeColor="hyperlink"/>
                </w:rPr>
                <w:t>c năng</w:t>
              </w:r>
            </w:hyperlink>
          </w:p>
        </w:tc>
      </w:tr>
    </w:tbl>
    <w:p w14:paraId="45D028D5" w14:textId="77777777" w:rsidR="00AB471B" w:rsidRDefault="00AB471B"/>
    <w:p w14:paraId="5DBB4713" w14:textId="77777777" w:rsidR="00AB471B" w:rsidRDefault="003C6C63">
      <w:pPr>
        <w:pStyle w:val="Heading2"/>
        <w:keepNext/>
      </w:pPr>
      <w:bookmarkStart w:id="8" w:name="Page0/6"/>
      <w:bookmarkEnd w:id="8"/>
      <w:r>
        <w:lastRenderedPageBreak/>
        <w:t>Cài đ</w:t>
      </w:r>
      <w:r>
        <w:t>ặ</w:t>
      </w:r>
      <w:r>
        <w:t>t h</w:t>
      </w:r>
      <w:r>
        <w:t>ệ</w:t>
      </w:r>
      <w:r>
        <w:t xml:space="preserve"> th</w:t>
      </w:r>
      <w:r>
        <w:t>ố</w:t>
      </w:r>
      <w:r>
        <w:t>ng</w:t>
      </w:r>
    </w:p>
    <w:p w14:paraId="74A2799E" w14:textId="77777777" w:rsidR="00AB471B" w:rsidRDefault="00AB471B">
      <w:pPr>
        <w:keepNext/>
      </w:pPr>
    </w:p>
    <w:p w14:paraId="18209AD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2266471" cy="1673671"/>
            <wp:effectExtent l="1905" t="19050" r="2667" b="2603"/>
            <wp:docPr id="8" name="Page0_6" title="Cài đặt hệ th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6.Emf"/>
                    <pic:cNvPicPr/>
                  </pic:nvPicPr>
                  <pic:blipFill>
                    <a:blip r:embed="rId18" cstate="print">
                      <a:extLst>
                        <a:ext uri="4da80b71-5e36-466c-9ca0-8fb701db8cf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71" cy="16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CD25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982"/>
      </w:tblGrid>
      <w:tr w:rsidR="00AB471B" w14:paraId="66BD3EAC" w14:textId="77777777">
        <w:tc>
          <w:tcPr>
            <w:tcW w:w="0" w:type="auto"/>
            <w:vAlign w:val="center"/>
          </w:tcPr>
          <w:p w14:paraId="65CDC507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220C8D6A" w14:textId="77777777" w:rsidR="00AB471B" w:rsidRDefault="003C6C63">
            <w:hyperlink w:anchor="Page0/1" w:history="1">
              <w:r>
                <w:rPr>
                  <w:rStyle w:val="Hyperlink"/>
                  <w:color w:val="0563C1" w:themeColor="hyperlink"/>
                </w:rPr>
                <w:t>Qu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lý Thư vi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>n s</w:t>
              </w:r>
              <w:r>
                <w:rPr>
                  <w:rStyle w:val="Hyperlink"/>
                  <w:color w:val="0563C1" w:themeColor="hyperlink"/>
                </w:rPr>
                <w:t>ố</w:t>
              </w:r>
            </w:hyperlink>
          </w:p>
          <w:p w14:paraId="5699D640" w14:textId="77777777" w:rsidR="00AB471B" w:rsidRDefault="003C6C63">
            <w:hyperlink w:anchor="Page0/23" w:history="1">
              <w:r>
                <w:rPr>
                  <w:rStyle w:val="Hyperlink"/>
                  <w:color w:val="0563C1" w:themeColor="hyperlink"/>
                </w:rPr>
                <w:t>Xây d</w:t>
              </w:r>
              <w:r>
                <w:rPr>
                  <w:rStyle w:val="Hyperlink"/>
                  <w:color w:val="0563C1" w:themeColor="hyperlink"/>
                </w:rPr>
                <w:t>ự</w:t>
              </w:r>
              <w:r>
                <w:rPr>
                  <w:rStyle w:val="Hyperlink"/>
                  <w:color w:val="0563C1" w:themeColor="hyperlink"/>
                </w:rPr>
                <w:t>ng CSDL</w:t>
              </w:r>
            </w:hyperlink>
          </w:p>
        </w:tc>
      </w:tr>
    </w:tbl>
    <w:p w14:paraId="051A3C22" w14:textId="77777777" w:rsidR="00AB471B" w:rsidRDefault="00AB471B"/>
    <w:p w14:paraId="5A818A30" w14:textId="77777777" w:rsidR="00AB471B" w:rsidRDefault="003C6C63">
      <w:pPr>
        <w:pStyle w:val="Heading2"/>
        <w:keepNext/>
      </w:pPr>
      <w:bookmarkStart w:id="9" w:name="Page0/8"/>
      <w:bookmarkEnd w:id="9"/>
      <w:r>
        <w:t>Phân tích yêu c</w:t>
      </w:r>
      <w:r>
        <w:t>ầ</w:t>
      </w:r>
      <w:r>
        <w:t>u</w:t>
      </w:r>
    </w:p>
    <w:p w14:paraId="369F493A" w14:textId="77777777" w:rsidR="00AB471B" w:rsidRDefault="00AB471B">
      <w:pPr>
        <w:keepNext/>
      </w:pPr>
    </w:p>
    <w:p w14:paraId="17C8FE3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8389" cy="1210578"/>
            <wp:effectExtent l="1905" t="19050" r="2667" b="2603"/>
            <wp:docPr id="10" name="Page0_8" title="Phân tích yêu c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.Emf"/>
                    <pic:cNvPicPr/>
                  </pic:nvPicPr>
                  <pic:blipFill>
                    <a:blip r:embed="rId19" cstate="print">
                      <a:extLst>
                        <a:ext uri="0cebdc0c-5dc8-4e3f-8ebd-f357a8d87bb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89" cy="12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CDD7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982"/>
      </w:tblGrid>
      <w:tr w:rsidR="00AB471B" w14:paraId="45471DCB" w14:textId="77777777">
        <w:tc>
          <w:tcPr>
            <w:tcW w:w="0" w:type="auto"/>
            <w:vAlign w:val="center"/>
          </w:tcPr>
          <w:p w14:paraId="365E719F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6039A34C" w14:textId="77777777" w:rsidR="00AB471B" w:rsidRDefault="003C6C63">
            <w:hyperlink w:anchor="Page0/1" w:history="1">
              <w:r>
                <w:rPr>
                  <w:rStyle w:val="Hyperlink"/>
                  <w:color w:val="0563C1" w:themeColor="hyperlink"/>
                </w:rPr>
                <w:t>Qu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lý Thư vi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>n s</w:t>
              </w:r>
              <w:r>
                <w:rPr>
                  <w:rStyle w:val="Hyperlink"/>
                  <w:color w:val="0563C1" w:themeColor="hyperlink"/>
                </w:rPr>
                <w:t>ố</w:t>
              </w:r>
            </w:hyperlink>
          </w:p>
          <w:p w14:paraId="1E3A7FD7" w14:textId="77777777" w:rsidR="00AB471B" w:rsidRDefault="003C6C63">
            <w:hyperlink w:anchor="Page0/10" w:history="1">
              <w:r>
                <w:rPr>
                  <w:rStyle w:val="Hyperlink"/>
                  <w:color w:val="0563C1" w:themeColor="hyperlink"/>
                </w:rPr>
                <w:t>Nguyên c</w:t>
              </w:r>
              <w:r>
                <w:rPr>
                  <w:rStyle w:val="Hyperlink"/>
                  <w:color w:val="0563C1" w:themeColor="hyperlink"/>
                </w:rPr>
                <w:t>ứ</w:t>
              </w:r>
              <w:r>
                <w:rPr>
                  <w:rStyle w:val="Hyperlink"/>
                  <w:color w:val="0563C1" w:themeColor="hyperlink"/>
                </w:rPr>
                <w:t>u kh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 xml:space="preserve"> thi</w:t>
              </w:r>
            </w:hyperlink>
          </w:p>
        </w:tc>
      </w:tr>
    </w:tbl>
    <w:p w14:paraId="544EC18C" w14:textId="77777777" w:rsidR="00AB471B" w:rsidRDefault="00AB471B"/>
    <w:p w14:paraId="6C63F8AA" w14:textId="77777777" w:rsidR="00AB471B" w:rsidRDefault="003C6C63">
      <w:pPr>
        <w:pStyle w:val="Heading2"/>
        <w:keepNext/>
      </w:pPr>
      <w:bookmarkStart w:id="10" w:name="Page0/10"/>
      <w:bookmarkEnd w:id="10"/>
      <w:r>
        <w:t>Nguyên c</w:t>
      </w:r>
      <w:r>
        <w:t>ứ</w:t>
      </w:r>
      <w:r>
        <w:t>u kh</w:t>
      </w:r>
      <w:r>
        <w:t>ả</w:t>
      </w:r>
      <w:r>
        <w:t xml:space="preserve"> thi</w:t>
      </w:r>
    </w:p>
    <w:p w14:paraId="524785AC" w14:textId="77777777" w:rsidR="00AB471B" w:rsidRDefault="00AB471B">
      <w:pPr>
        <w:keepNext/>
      </w:pPr>
    </w:p>
    <w:p w14:paraId="1CDFF153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106038" cy="1212281"/>
            <wp:effectExtent l="1905" t="19050" r="2667" b="2603"/>
            <wp:docPr id="11" name="Page0_10" title="Nguyên cứu khả t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.Emf"/>
                    <pic:cNvPicPr/>
                  </pic:nvPicPr>
                  <pic:blipFill>
                    <a:blip r:embed="rId20" cstate="print">
                      <a:extLst>
                        <a:ext uri="c1921c82-3190-4f88-b7a7-87610774d44f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38" cy="12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CED3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787"/>
      </w:tblGrid>
      <w:tr w:rsidR="00AB471B" w14:paraId="6920B876" w14:textId="77777777">
        <w:tc>
          <w:tcPr>
            <w:tcW w:w="0" w:type="auto"/>
            <w:vAlign w:val="center"/>
          </w:tcPr>
          <w:p w14:paraId="02C04E0C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267ECA39" w14:textId="77777777" w:rsidR="00AB471B" w:rsidRDefault="003C6C63">
            <w:hyperlink w:anchor="Page0/8" w:history="1">
              <w:r>
                <w:rPr>
                  <w:rStyle w:val="Hyperlink"/>
                  <w:color w:val="0563C1" w:themeColor="hyperlink"/>
                </w:rPr>
                <w:t>Phân tích yêu c</w:t>
              </w:r>
              <w:r>
                <w:rPr>
                  <w:rStyle w:val="Hyperlink"/>
                  <w:color w:val="0563C1" w:themeColor="hyperlink"/>
                </w:rPr>
                <w:t>ầ</w:t>
              </w:r>
              <w:r>
                <w:rPr>
                  <w:rStyle w:val="Hyperlink"/>
                  <w:color w:val="0563C1" w:themeColor="hyperlink"/>
                </w:rPr>
                <w:t>u</w:t>
              </w:r>
            </w:hyperlink>
          </w:p>
        </w:tc>
      </w:tr>
    </w:tbl>
    <w:p w14:paraId="275169D9" w14:textId="77777777" w:rsidR="00AB471B" w:rsidRDefault="00AB471B"/>
    <w:p w14:paraId="795681A5" w14:textId="77777777" w:rsidR="00AB471B" w:rsidRDefault="003C6C63">
      <w:pPr>
        <w:pStyle w:val="Heading2"/>
        <w:keepNext/>
      </w:pPr>
      <w:bookmarkStart w:id="11" w:name="Page0/11"/>
      <w:bookmarkEnd w:id="11"/>
      <w:r>
        <w:lastRenderedPageBreak/>
        <w:t>Phân tích &amp; thu th</w:t>
      </w:r>
      <w:r>
        <w:t>ậ</w:t>
      </w:r>
      <w:r>
        <w:t>p yêu c</w:t>
      </w:r>
      <w:r>
        <w:t>ầ</w:t>
      </w:r>
      <w:r>
        <w:t>u</w:t>
      </w:r>
    </w:p>
    <w:p w14:paraId="06B892A7" w14:textId="77777777" w:rsidR="00AB471B" w:rsidRDefault="00AB471B">
      <w:pPr>
        <w:keepNext/>
      </w:pPr>
    </w:p>
    <w:p w14:paraId="71DEBFF2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597093"/>
            <wp:effectExtent l="1905" t="19050" r="2667" b="2603"/>
            <wp:docPr id="12" name="Page0_11" title="Phân tích &amp; thu thập yêu c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1.Emf"/>
                    <pic:cNvPicPr/>
                  </pic:nvPicPr>
                  <pic:blipFill>
                    <a:blip r:embed="rId21" cstate="print">
                      <a:extLst>
                        <a:ext uri="1af20818-25d1-48ce-bd14-1ac9622c49b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5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985C" w14:textId="77777777" w:rsidR="00AB471B" w:rsidRDefault="00AB471B"/>
    <w:p w14:paraId="25BFB533" w14:textId="77777777" w:rsidR="00AB471B" w:rsidRDefault="003C6C63">
      <w:pPr>
        <w:pStyle w:val="Heading2"/>
        <w:keepNext/>
      </w:pPr>
      <w:bookmarkStart w:id="12" w:name="Page0/12"/>
      <w:bookmarkEnd w:id="12"/>
      <w:r>
        <w:t>Xác đ</w:t>
      </w:r>
      <w:r>
        <w:t>ị</w:t>
      </w:r>
      <w:r>
        <w:t>nh 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</w:t>
      </w:r>
    </w:p>
    <w:p w14:paraId="46972CB6" w14:textId="77777777" w:rsidR="00AB471B" w:rsidRDefault="00AB471B">
      <w:pPr>
        <w:keepNext/>
      </w:pPr>
    </w:p>
    <w:p w14:paraId="309B0B06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1329890"/>
            <wp:effectExtent l="1905" t="19050" r="2667" b="2603"/>
            <wp:docPr id="13" name="Page0_12" title="Xác định yêu cầu hệ th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2.Emf"/>
                    <pic:cNvPicPr/>
                  </pic:nvPicPr>
                  <pic:blipFill>
                    <a:blip r:embed="rId22" cstate="print">
                      <a:extLst>
                        <a:ext uri="ebcb504a-0270-430a-bb66-b1efb6ff1b1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13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B4E7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898"/>
      </w:tblGrid>
      <w:tr w:rsidR="00AB471B" w14:paraId="4E579353" w14:textId="77777777">
        <w:tc>
          <w:tcPr>
            <w:tcW w:w="0" w:type="auto"/>
            <w:vAlign w:val="center"/>
          </w:tcPr>
          <w:p w14:paraId="4DE2E5F2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149C6190" w14:textId="77777777" w:rsidR="00AB471B" w:rsidRDefault="003C6C63">
            <w:hyperlink w:anchor="Page0/2" w:history="1">
              <w:r>
                <w:rPr>
                  <w:rStyle w:val="Hyperlink"/>
                  <w:color w:val="0563C1" w:themeColor="hyperlink"/>
                </w:rPr>
                <w:t>Phân tích h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 xml:space="preserve"> th</w:t>
              </w:r>
              <w:r>
                <w:rPr>
                  <w:rStyle w:val="Hyperlink"/>
                  <w:color w:val="0563C1" w:themeColor="hyperlink"/>
                </w:rPr>
                <w:t>ố</w:t>
              </w:r>
              <w:r>
                <w:rPr>
                  <w:rStyle w:val="Hyperlink"/>
                  <w:color w:val="0563C1" w:themeColor="hyperlink"/>
                </w:rPr>
                <w:t>ng</w:t>
              </w:r>
            </w:hyperlink>
          </w:p>
        </w:tc>
      </w:tr>
    </w:tbl>
    <w:p w14:paraId="10BBB1F8" w14:textId="77777777" w:rsidR="00AB471B" w:rsidRDefault="00AB471B"/>
    <w:p w14:paraId="0BA73044" w14:textId="77777777" w:rsidR="00AB471B" w:rsidRDefault="003C6C63">
      <w:pPr>
        <w:pStyle w:val="Heading2"/>
        <w:keepNext/>
      </w:pPr>
      <w:bookmarkStart w:id="13" w:name="Page0/13"/>
      <w:bookmarkEnd w:id="13"/>
      <w:r>
        <w:t>Mô hình các yêu c</w:t>
      </w:r>
      <w:r>
        <w:t>ầ</w:t>
      </w:r>
      <w:r>
        <w:t>u</w:t>
      </w:r>
    </w:p>
    <w:p w14:paraId="27F36AE2" w14:textId="77777777" w:rsidR="00AB471B" w:rsidRDefault="00AB471B">
      <w:pPr>
        <w:keepNext/>
      </w:pPr>
    </w:p>
    <w:p w14:paraId="40583333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597093"/>
            <wp:effectExtent l="1905" t="19050" r="2667" b="2603"/>
            <wp:docPr id="14" name="Page0_13" title="Mô hình các yêu c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3.Emf"/>
                    <pic:cNvPicPr/>
                  </pic:nvPicPr>
                  <pic:blipFill>
                    <a:blip r:embed="rId23" cstate="print">
                      <a:extLst>
                        <a:ext uri="385691ed-f6e8-4b3a-80c6-26bfc80ad200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5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EFDD" w14:textId="77777777" w:rsidR="00AB471B" w:rsidRDefault="00AB471B"/>
    <w:p w14:paraId="28EEBDF0" w14:textId="77777777" w:rsidR="00AB471B" w:rsidRDefault="003C6C63">
      <w:pPr>
        <w:pStyle w:val="Heading2"/>
        <w:keepNext/>
      </w:pPr>
      <w:bookmarkStart w:id="14" w:name="Page0/14"/>
      <w:bookmarkEnd w:id="14"/>
      <w:r>
        <w:t>Đ</w:t>
      </w:r>
      <w:r>
        <w:t>ặ</w:t>
      </w:r>
      <w:r>
        <w:t>t t</w:t>
      </w:r>
      <w:r>
        <w:t>ả</w:t>
      </w:r>
      <w:r>
        <w:t xml:space="preserve"> yêu c</w:t>
      </w:r>
      <w:r>
        <w:t>ầ</w:t>
      </w:r>
      <w:r>
        <w:t>u</w:t>
      </w:r>
    </w:p>
    <w:p w14:paraId="69F9730E" w14:textId="77777777" w:rsidR="00AB471B" w:rsidRDefault="00AB471B">
      <w:pPr>
        <w:keepNext/>
      </w:pPr>
    </w:p>
    <w:p w14:paraId="21BFDC3F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379968"/>
            <wp:effectExtent l="1905" t="19050" r="2667" b="2603"/>
            <wp:docPr id="15" name="Page0_14" title="Đặt tả yêu c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4.Emf"/>
                    <pic:cNvPicPr/>
                  </pic:nvPicPr>
                  <pic:blipFill>
                    <a:blip r:embed="rId24" cstate="print">
                      <a:extLst>
                        <a:ext uri="847c2faa-c7c5-4fb6-a3ca-271144ea84ed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3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0F89" w14:textId="77777777" w:rsidR="00AB471B" w:rsidRDefault="00AB471B"/>
    <w:p w14:paraId="046DF2E2" w14:textId="77777777" w:rsidR="00AB471B" w:rsidRDefault="003C6C63">
      <w:pPr>
        <w:pStyle w:val="Heading2"/>
        <w:keepNext/>
      </w:pPr>
      <w:bookmarkStart w:id="15" w:name="Page0/15"/>
      <w:bookmarkEnd w:id="15"/>
      <w:r>
        <w:t>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</w:t>
      </w:r>
    </w:p>
    <w:p w14:paraId="090B821A" w14:textId="77777777" w:rsidR="00AB471B" w:rsidRDefault="00AB471B">
      <w:pPr>
        <w:keepNext/>
      </w:pPr>
    </w:p>
    <w:p w14:paraId="198AC33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379968"/>
            <wp:effectExtent l="1905" t="19050" r="2667" b="2603"/>
            <wp:docPr id="16" name="Page0_15" title="Thiết kế giao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5.Emf"/>
                    <pic:cNvPicPr/>
                  </pic:nvPicPr>
                  <pic:blipFill>
                    <a:blip r:embed="rId25" cstate="print">
                      <a:extLst>
                        <a:ext uri="234c1289-9b08-4bec-9166-58c9af509d4b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3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D490" w14:textId="77777777" w:rsidR="00AB471B" w:rsidRDefault="00AB471B"/>
    <w:p w14:paraId="65DD8721" w14:textId="77777777" w:rsidR="00AB471B" w:rsidRDefault="003C6C63">
      <w:pPr>
        <w:pStyle w:val="Heading2"/>
        <w:keepNext/>
      </w:pPr>
      <w:bookmarkStart w:id="16" w:name="Page0/16"/>
      <w:bookmarkEnd w:id="16"/>
      <w:r>
        <w:lastRenderedPageBreak/>
        <w:t>Module Đăng ký tài kho</w:t>
      </w:r>
      <w:r>
        <w:t>ả</w:t>
      </w:r>
      <w:r>
        <w:t>n ngư</w:t>
      </w:r>
      <w:r>
        <w:t>ờ</w:t>
      </w:r>
      <w:r>
        <w:t>i dùng</w:t>
      </w:r>
    </w:p>
    <w:p w14:paraId="7E95EFB3" w14:textId="77777777" w:rsidR="00AB471B" w:rsidRDefault="00AB471B">
      <w:pPr>
        <w:keepNext/>
      </w:pPr>
    </w:p>
    <w:p w14:paraId="5919A9C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133235" cy="597093"/>
            <wp:effectExtent l="1905" t="19050" r="2667" b="2603"/>
            <wp:docPr id="17" name="Page0_16" title="Module Đăng ký tài khoản người dù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6.Emf"/>
                    <pic:cNvPicPr/>
                  </pic:nvPicPr>
                  <pic:blipFill>
                    <a:blip r:embed="rId26" cstate="print">
                      <a:extLst>
                        <a:ext uri="9bea910d-af56-4f2e-8021-0b3fc823ee2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235" cy="5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12D" w14:textId="77777777" w:rsidR="00AB471B" w:rsidRDefault="00AB471B"/>
    <w:p w14:paraId="26A9D0CD" w14:textId="77777777" w:rsidR="00AB471B" w:rsidRDefault="003C6C63">
      <w:pPr>
        <w:pStyle w:val="Heading2"/>
        <w:keepNext/>
      </w:pPr>
      <w:bookmarkStart w:id="17" w:name="Page0/17"/>
      <w:bookmarkEnd w:id="17"/>
      <w:r>
        <w:t>Ki</w:t>
      </w:r>
      <w:r>
        <w:t>ể</w:t>
      </w:r>
      <w:r>
        <w:t>m th</w:t>
      </w:r>
      <w:r>
        <w:t>ử</w:t>
      </w:r>
      <w:r>
        <w:t xml:space="preserve"> đơn v</w:t>
      </w:r>
      <w:r>
        <w:t>ị</w:t>
      </w:r>
    </w:p>
    <w:p w14:paraId="5BBC2010" w14:textId="77777777" w:rsidR="00AB471B" w:rsidRDefault="00AB471B">
      <w:pPr>
        <w:keepNext/>
      </w:pPr>
    </w:p>
    <w:p w14:paraId="5B26EC9D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187631" cy="995156"/>
            <wp:effectExtent l="1905" t="19050" r="2667" b="2603"/>
            <wp:docPr id="18" name="Page0_17" title="Kiểm thử đơn v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7.Emf"/>
                    <pic:cNvPicPr/>
                  </pic:nvPicPr>
                  <pic:blipFill>
                    <a:blip r:embed="rId27" cstate="print">
                      <a:extLst>
                        <a:ext uri="bb6f7a97-0f4c-4b9d-9fad-f4ac3cf16c72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631" cy="9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24F7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038"/>
      </w:tblGrid>
      <w:tr w:rsidR="00AB471B" w14:paraId="1A24619E" w14:textId="77777777">
        <w:tc>
          <w:tcPr>
            <w:tcW w:w="0" w:type="auto"/>
            <w:vAlign w:val="center"/>
          </w:tcPr>
          <w:p w14:paraId="40A70114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61E14517" w14:textId="77777777" w:rsidR="00AB471B" w:rsidRDefault="003C6C63">
            <w:hyperlink w:anchor="Page0/5" w:history="1">
              <w:r>
                <w:rPr>
                  <w:rStyle w:val="Hyperlink"/>
                  <w:color w:val="0563C1" w:themeColor="hyperlink"/>
                </w:rPr>
                <w:t>Ki</w:t>
              </w:r>
              <w:r>
                <w:rPr>
                  <w:rStyle w:val="Hyperlink"/>
                  <w:color w:val="0563C1" w:themeColor="hyperlink"/>
                </w:rPr>
                <w:t>ể</w:t>
              </w:r>
              <w:r>
                <w:rPr>
                  <w:rStyle w:val="Hyperlink"/>
                  <w:color w:val="0563C1" w:themeColor="hyperlink"/>
                </w:rPr>
                <w:t>m th</w:t>
              </w:r>
              <w:r>
                <w:rPr>
                  <w:rStyle w:val="Hyperlink"/>
                  <w:color w:val="0563C1" w:themeColor="hyperlink"/>
                </w:rPr>
                <w:t>ử</w:t>
              </w:r>
            </w:hyperlink>
          </w:p>
        </w:tc>
      </w:tr>
    </w:tbl>
    <w:p w14:paraId="00C1B136" w14:textId="77777777" w:rsidR="00AB471B" w:rsidRDefault="00AB471B"/>
    <w:p w14:paraId="21B80AAF" w14:textId="77777777" w:rsidR="00AB471B" w:rsidRDefault="003C6C63">
      <w:pPr>
        <w:pStyle w:val="Heading2"/>
        <w:keepNext/>
      </w:pPr>
      <w:bookmarkStart w:id="18" w:name="Page0/18"/>
      <w:bookmarkEnd w:id="18"/>
      <w:r>
        <w:t>Xây d</w:t>
      </w:r>
      <w:r>
        <w:t>ự</w:t>
      </w:r>
      <w:r>
        <w:t>ng tài li</w:t>
      </w:r>
      <w:r>
        <w:t>ệ</w:t>
      </w:r>
      <w:r>
        <w:t>u</w:t>
      </w:r>
    </w:p>
    <w:p w14:paraId="2C7E998B" w14:textId="77777777" w:rsidR="00AB471B" w:rsidRDefault="00AB471B">
      <w:pPr>
        <w:keepNext/>
      </w:pPr>
    </w:p>
    <w:p w14:paraId="0FD530C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260158" cy="995156"/>
            <wp:effectExtent l="1905" t="19050" r="2667" b="2603"/>
            <wp:docPr id="19" name="Page0_18" title="Xây dựng tài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8.Emf"/>
                    <pic:cNvPicPr/>
                  </pic:nvPicPr>
                  <pic:blipFill>
                    <a:blip r:embed="rId28" cstate="print">
                      <a:extLst>
                        <a:ext uri="e6c15ab7-f44a-47a4-8f8a-92278ae34e05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158" cy="9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9BED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2045"/>
      </w:tblGrid>
      <w:tr w:rsidR="00AB471B" w14:paraId="18C7B595" w14:textId="77777777">
        <w:tc>
          <w:tcPr>
            <w:tcW w:w="0" w:type="auto"/>
            <w:vAlign w:val="center"/>
          </w:tcPr>
          <w:p w14:paraId="05138976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598D3218" w14:textId="77777777" w:rsidR="00AB471B" w:rsidRDefault="003C6C63">
            <w:hyperlink w:anchor="Page0/3" w:history="1">
              <w:r>
                <w:rPr>
                  <w:rStyle w:val="Hyperlink"/>
                  <w:color w:val="0563C1" w:themeColor="hyperlink"/>
                </w:rPr>
                <w:t>Phát hành s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ph</w:t>
              </w:r>
              <w:r>
                <w:rPr>
                  <w:rStyle w:val="Hyperlink"/>
                  <w:color w:val="0563C1" w:themeColor="hyperlink"/>
                </w:rPr>
                <w:t>ẩ</w:t>
              </w:r>
              <w:r>
                <w:rPr>
                  <w:rStyle w:val="Hyperlink"/>
                  <w:color w:val="0563C1" w:themeColor="hyperlink"/>
                </w:rPr>
                <w:t>m</w:t>
              </w:r>
            </w:hyperlink>
          </w:p>
        </w:tc>
      </w:tr>
    </w:tbl>
    <w:p w14:paraId="408DD26C" w14:textId="77777777" w:rsidR="00AB471B" w:rsidRDefault="00AB471B"/>
    <w:p w14:paraId="1BCE430B" w14:textId="77777777" w:rsidR="00AB471B" w:rsidRDefault="003C6C63">
      <w:pPr>
        <w:pStyle w:val="Heading2"/>
        <w:keepNext/>
      </w:pPr>
      <w:bookmarkStart w:id="19" w:name="Page0/19"/>
      <w:bookmarkEnd w:id="19"/>
      <w:r>
        <w:t>Thi</w:t>
      </w:r>
      <w:r>
        <w:t>ế</w:t>
      </w:r>
      <w:r>
        <w:t>t k</w:t>
      </w:r>
      <w:r>
        <w:t>ế</w:t>
      </w:r>
      <w:r>
        <w:t xml:space="preserve"> ki</w:t>
      </w:r>
      <w:r>
        <w:t>ế</w:t>
      </w:r>
      <w:r>
        <w:t>n trúc</w:t>
      </w:r>
    </w:p>
    <w:p w14:paraId="52EEAD40" w14:textId="77777777" w:rsidR="00AB471B" w:rsidRDefault="00AB471B">
      <w:pPr>
        <w:keepNext/>
      </w:pPr>
    </w:p>
    <w:p w14:paraId="29794931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1103718"/>
            <wp:effectExtent l="1905" t="19050" r="2667" b="2603"/>
            <wp:docPr id="20" name="Page0_19" title="Thiết kế kiến tr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9.Emf"/>
                    <pic:cNvPicPr/>
                  </pic:nvPicPr>
                  <pic:blipFill>
                    <a:blip r:embed="rId29" cstate="print">
                      <a:extLst>
                        <a:ext uri="4d5afeb7-0af4-4b2b-9cac-ad2e893277b2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11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A795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781"/>
      </w:tblGrid>
      <w:tr w:rsidR="00AB471B" w14:paraId="6FFEF40C" w14:textId="77777777">
        <w:tc>
          <w:tcPr>
            <w:tcW w:w="0" w:type="auto"/>
            <w:vAlign w:val="center"/>
          </w:tcPr>
          <w:p w14:paraId="009EBD40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64CEE39D" w14:textId="77777777" w:rsidR="00AB471B" w:rsidRDefault="003C6C63">
            <w:hyperlink w:anchor="Page0/4" w:history="1">
              <w:r>
                <w:rPr>
                  <w:rStyle w:val="Hyperlink"/>
                  <w:color w:val="0563C1" w:themeColor="hyperlink"/>
                </w:rPr>
                <w:t>Thi</w:t>
              </w:r>
              <w:r>
                <w:rPr>
                  <w:rStyle w:val="Hyperlink"/>
                  <w:color w:val="0563C1" w:themeColor="hyperlink"/>
                </w:rPr>
                <w:t>ế</w:t>
              </w:r>
              <w:r>
                <w:rPr>
                  <w:rStyle w:val="Hyperlink"/>
                  <w:color w:val="0563C1" w:themeColor="hyperlink"/>
                </w:rPr>
                <w:t>t k</w:t>
              </w:r>
              <w:r>
                <w:rPr>
                  <w:rStyle w:val="Hyperlink"/>
                  <w:color w:val="0563C1" w:themeColor="hyperlink"/>
                </w:rPr>
                <w:t>ế</w:t>
              </w:r>
              <w:r>
                <w:rPr>
                  <w:rStyle w:val="Hyperlink"/>
                  <w:color w:val="0563C1" w:themeColor="hyperlink"/>
                </w:rPr>
                <w:t xml:space="preserve"> h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 xml:space="preserve"> th</w:t>
              </w:r>
              <w:r>
                <w:rPr>
                  <w:rStyle w:val="Hyperlink"/>
                  <w:color w:val="0563C1" w:themeColor="hyperlink"/>
                </w:rPr>
                <w:t>ố</w:t>
              </w:r>
              <w:r>
                <w:rPr>
                  <w:rStyle w:val="Hyperlink"/>
                  <w:color w:val="0563C1" w:themeColor="hyperlink"/>
                </w:rPr>
                <w:t>ng</w:t>
              </w:r>
            </w:hyperlink>
          </w:p>
        </w:tc>
      </w:tr>
    </w:tbl>
    <w:p w14:paraId="22E558E3" w14:textId="77777777" w:rsidR="00AB471B" w:rsidRDefault="00AB471B"/>
    <w:p w14:paraId="538FBEED" w14:textId="77777777" w:rsidR="00AB471B" w:rsidRDefault="003C6C63">
      <w:pPr>
        <w:pStyle w:val="Heading2"/>
        <w:keepNext/>
      </w:pPr>
      <w:bookmarkStart w:id="20" w:name="Page0/20"/>
      <w:bookmarkEnd w:id="20"/>
      <w:r>
        <w:lastRenderedPageBreak/>
        <w:t>Thi</w:t>
      </w:r>
      <w:r>
        <w:t>ế</w:t>
      </w:r>
      <w:r>
        <w:t>t k</w:t>
      </w:r>
      <w:r>
        <w:t>ế</w:t>
      </w:r>
      <w:r>
        <w:t xml:space="preserve"> CSDL</w:t>
      </w:r>
    </w:p>
    <w:p w14:paraId="4C9C685B" w14:textId="77777777" w:rsidR="00AB471B" w:rsidRDefault="00AB471B">
      <w:pPr>
        <w:keepNext/>
      </w:pPr>
    </w:p>
    <w:p w14:paraId="275C583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379968"/>
            <wp:effectExtent l="1905" t="19050" r="2667" b="2603"/>
            <wp:docPr id="21" name="Page0_20" title="Thiết kế CS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0.Emf"/>
                    <pic:cNvPicPr/>
                  </pic:nvPicPr>
                  <pic:blipFill>
                    <a:blip r:embed="rId30" cstate="print">
                      <a:extLst>
                        <a:ext uri="2bd6a4ab-1d58-42be-8d56-6fc06a3f44b0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3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BDD" w14:textId="77777777" w:rsidR="00AB471B" w:rsidRDefault="00AB471B"/>
    <w:p w14:paraId="64B52B40" w14:textId="77777777" w:rsidR="00AB471B" w:rsidRDefault="003C6C63">
      <w:pPr>
        <w:pStyle w:val="Heading2"/>
        <w:keepNext/>
      </w:pPr>
      <w:bookmarkStart w:id="21" w:name="Page0/21"/>
      <w:bookmarkEnd w:id="21"/>
      <w:r>
        <w:t>Thi</w:t>
      </w:r>
      <w:r>
        <w:t>ế</w:t>
      </w:r>
      <w:r>
        <w:t>t k</w:t>
      </w:r>
      <w:r>
        <w:t>ế</w:t>
      </w:r>
      <w:r>
        <w:t xml:space="preserve"> chương trình</w:t>
      </w:r>
    </w:p>
    <w:p w14:paraId="15491869" w14:textId="77777777" w:rsidR="00AB471B" w:rsidRDefault="00AB471B">
      <w:pPr>
        <w:keepNext/>
      </w:pPr>
    </w:p>
    <w:p w14:paraId="303A25AC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597093"/>
            <wp:effectExtent l="1905" t="19050" r="2667" b="2603"/>
            <wp:docPr id="22" name="Page0_21" title="Thiết kế chương tr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1.Emf"/>
                    <pic:cNvPicPr/>
                  </pic:nvPicPr>
                  <pic:blipFill>
                    <a:blip r:embed="rId31" cstate="print">
                      <a:extLst>
                        <a:ext uri="481eba55-1c3b-4b6a-b69f-8d5e430f66f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5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13CC" w14:textId="77777777" w:rsidR="00AB471B" w:rsidRDefault="00AB471B"/>
    <w:p w14:paraId="1A384A8F" w14:textId="77777777" w:rsidR="00AB471B" w:rsidRDefault="003C6C63">
      <w:pPr>
        <w:pStyle w:val="Heading2"/>
        <w:keepNext/>
      </w:pPr>
      <w:bookmarkStart w:id="22" w:name="Page0/22"/>
      <w:bookmarkEnd w:id="22"/>
      <w:r>
        <w:t>Thi</w:t>
      </w:r>
      <w:r>
        <w:t>ế</w:t>
      </w:r>
      <w:r>
        <w:t>t k</w:t>
      </w:r>
      <w:r>
        <w:t>ế</w:t>
      </w:r>
      <w:r>
        <w:t xml:space="preserve"> l</w:t>
      </w:r>
      <w:r>
        <w:t>ớ</w:t>
      </w:r>
      <w:r>
        <w:t>p phương</w:t>
      </w:r>
    </w:p>
    <w:p w14:paraId="7C91146E" w14:textId="77777777" w:rsidR="00AB471B" w:rsidRDefault="00AB471B">
      <w:pPr>
        <w:keepNext/>
      </w:pPr>
    </w:p>
    <w:p w14:paraId="64C9C0E9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597093"/>
            <wp:effectExtent l="1905" t="19050" r="2667" b="2603"/>
            <wp:docPr id="23" name="Page0_22" title="Thiết kế lớp ph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2.Emf"/>
                    <pic:cNvPicPr/>
                  </pic:nvPicPr>
                  <pic:blipFill>
                    <a:blip r:embed="rId32" cstate="print">
                      <a:extLst>
                        <a:ext uri="5ce5ba94-331c-4b3a-8a98-ad86b4a4f0d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5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9BB7" w14:textId="77777777" w:rsidR="00AB471B" w:rsidRDefault="00AB471B"/>
    <w:p w14:paraId="6B3472A0" w14:textId="77777777" w:rsidR="00AB471B" w:rsidRDefault="003C6C63">
      <w:pPr>
        <w:pStyle w:val="Heading2"/>
        <w:keepNext/>
      </w:pPr>
      <w:bookmarkStart w:id="23" w:name="Page0/23"/>
      <w:bookmarkEnd w:id="23"/>
      <w:r>
        <w:t>Xây d</w:t>
      </w:r>
      <w:r>
        <w:t>ự</w:t>
      </w:r>
      <w:r>
        <w:t>ng CSDL</w:t>
      </w:r>
    </w:p>
    <w:p w14:paraId="561E5856" w14:textId="77777777" w:rsidR="00AB471B" w:rsidRDefault="00AB471B">
      <w:pPr>
        <w:keepNext/>
      </w:pPr>
    </w:p>
    <w:p w14:paraId="652FD0F4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886593"/>
            <wp:effectExtent l="1905" t="19050" r="2667" b="2603"/>
            <wp:docPr id="24" name="Page0_23" title="Xây dựng CS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3.Emf"/>
                    <pic:cNvPicPr/>
                  </pic:nvPicPr>
                  <pic:blipFill>
                    <a:blip r:embed="rId33" cstate="print">
                      <a:extLst>
                        <a:ext uri="793385c8-18dd-49f6-8599-ca9861c2e879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8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830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689"/>
      </w:tblGrid>
      <w:tr w:rsidR="00AB471B" w14:paraId="34FE6CFB" w14:textId="77777777">
        <w:tc>
          <w:tcPr>
            <w:tcW w:w="0" w:type="auto"/>
            <w:vAlign w:val="center"/>
          </w:tcPr>
          <w:p w14:paraId="42F71AB0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1CC7B884" w14:textId="77777777" w:rsidR="00AB471B" w:rsidRDefault="003C6C63">
            <w:hyperlink w:anchor="Page0/6" w:history="1">
              <w:r>
                <w:rPr>
                  <w:rStyle w:val="Hyperlink"/>
                  <w:color w:val="0563C1" w:themeColor="hyperlink"/>
                </w:rPr>
                <w:t>Cài đ</w:t>
              </w:r>
              <w:r>
                <w:rPr>
                  <w:rStyle w:val="Hyperlink"/>
                  <w:color w:val="0563C1" w:themeColor="hyperlink"/>
                </w:rPr>
                <w:t>ặ</w:t>
              </w:r>
              <w:r>
                <w:rPr>
                  <w:rStyle w:val="Hyperlink"/>
                  <w:color w:val="0563C1" w:themeColor="hyperlink"/>
                </w:rPr>
                <w:t>t h</w:t>
              </w:r>
              <w:r>
                <w:rPr>
                  <w:rStyle w:val="Hyperlink"/>
                  <w:color w:val="0563C1" w:themeColor="hyperlink"/>
                </w:rPr>
                <w:t>ệ</w:t>
              </w:r>
              <w:r>
                <w:rPr>
                  <w:rStyle w:val="Hyperlink"/>
                  <w:color w:val="0563C1" w:themeColor="hyperlink"/>
                </w:rPr>
                <w:t xml:space="preserve"> th</w:t>
              </w:r>
              <w:r>
                <w:rPr>
                  <w:rStyle w:val="Hyperlink"/>
                  <w:color w:val="0563C1" w:themeColor="hyperlink"/>
                </w:rPr>
                <w:t>ố</w:t>
              </w:r>
              <w:r>
                <w:rPr>
                  <w:rStyle w:val="Hyperlink"/>
                  <w:color w:val="0563C1" w:themeColor="hyperlink"/>
                </w:rPr>
                <w:t>ng</w:t>
              </w:r>
            </w:hyperlink>
          </w:p>
        </w:tc>
      </w:tr>
    </w:tbl>
    <w:p w14:paraId="1FA7A889" w14:textId="77777777" w:rsidR="00AB471B" w:rsidRDefault="00AB471B"/>
    <w:p w14:paraId="7DF950F4" w14:textId="77777777" w:rsidR="00AB471B" w:rsidRDefault="003C6C63">
      <w:pPr>
        <w:pStyle w:val="Heading2"/>
        <w:keepNext/>
      </w:pPr>
      <w:bookmarkStart w:id="24" w:name="Page0/24"/>
      <w:bookmarkEnd w:id="24"/>
      <w:r>
        <w:t>Module QL thư vi</w:t>
      </w:r>
      <w:r>
        <w:t>ệ</w:t>
      </w:r>
      <w:r>
        <w:t>n</w:t>
      </w:r>
    </w:p>
    <w:p w14:paraId="60A3A1E4" w14:textId="77777777" w:rsidR="00AB471B" w:rsidRDefault="00AB471B">
      <w:pPr>
        <w:keepNext/>
      </w:pPr>
    </w:p>
    <w:p w14:paraId="00868E69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597093"/>
            <wp:effectExtent l="1905" t="19050" r="2667" b="2603"/>
            <wp:docPr id="25" name="Page0_24" title="Module QL thư v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4.Emf"/>
                    <pic:cNvPicPr/>
                  </pic:nvPicPr>
                  <pic:blipFill>
                    <a:blip r:embed="rId34" cstate="print">
                      <a:extLst>
                        <a:ext uri="ac0d9675-b0d8-4e1f-a36a-a5270c3701b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5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8CF" w14:textId="77777777" w:rsidR="00AB471B" w:rsidRDefault="00AB471B"/>
    <w:p w14:paraId="5D82EC8C" w14:textId="77777777" w:rsidR="00AB471B" w:rsidRDefault="003C6C63">
      <w:pPr>
        <w:pStyle w:val="Heading2"/>
        <w:keepNext/>
      </w:pPr>
      <w:bookmarkStart w:id="25" w:name="Page0/25"/>
      <w:bookmarkEnd w:id="25"/>
      <w:r>
        <w:lastRenderedPageBreak/>
        <w:t>Xây d</w:t>
      </w:r>
      <w:r>
        <w:t>ự</w:t>
      </w:r>
      <w:r>
        <w:t>ng giao di</w:t>
      </w:r>
      <w:r>
        <w:t>ệ</w:t>
      </w:r>
      <w:r>
        <w:t>n chính</w:t>
      </w:r>
    </w:p>
    <w:p w14:paraId="02B9A9E1" w14:textId="77777777" w:rsidR="00AB471B" w:rsidRDefault="00AB471B">
      <w:pPr>
        <w:keepNext/>
      </w:pPr>
    </w:p>
    <w:p w14:paraId="27B6C93F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124169" cy="416156"/>
            <wp:effectExtent l="1905" t="19050" r="2667" b="2603"/>
            <wp:docPr id="26" name="Page0_25" title="Xây dựng giao diện ch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5.Emf"/>
                    <pic:cNvPicPr/>
                  </pic:nvPicPr>
                  <pic:blipFill>
                    <a:blip r:embed="rId35" cstate="print">
                      <a:extLst>
                        <a:ext uri="00ec6c1f-e37f-4aa4-a854-e638e70e0329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69" cy="4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4BAF" w14:textId="77777777" w:rsidR="00AB471B" w:rsidRDefault="00AB471B"/>
    <w:p w14:paraId="588B423A" w14:textId="77777777" w:rsidR="00AB471B" w:rsidRDefault="003C6C63">
      <w:pPr>
        <w:pStyle w:val="Heading2"/>
        <w:keepNext/>
      </w:pPr>
      <w:bookmarkStart w:id="26" w:name="Page0/26"/>
      <w:bookmarkEnd w:id="26"/>
      <w:r>
        <w:t>Module QL nhân viên</w:t>
      </w:r>
    </w:p>
    <w:p w14:paraId="71789A1D" w14:textId="77777777" w:rsidR="00AB471B" w:rsidRDefault="00AB471B">
      <w:pPr>
        <w:keepNext/>
      </w:pPr>
    </w:p>
    <w:p w14:paraId="3ABD2BB8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416156"/>
            <wp:effectExtent l="1905" t="19050" r="2667" b="2603"/>
            <wp:docPr id="27" name="Page0_26" title="Module QL nhân v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6.Emf"/>
                    <pic:cNvPicPr/>
                  </pic:nvPicPr>
                  <pic:blipFill>
                    <a:blip r:embed="rId36" cstate="print">
                      <a:extLst>
                        <a:ext uri="cb468ac5-8986-4b94-971a-8f51382c6dbf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4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BF4" w14:textId="77777777" w:rsidR="00AB471B" w:rsidRDefault="00AB471B"/>
    <w:p w14:paraId="52C86567" w14:textId="77777777" w:rsidR="00AB471B" w:rsidRDefault="003C6C63">
      <w:pPr>
        <w:pStyle w:val="Heading2"/>
        <w:keepNext/>
      </w:pPr>
      <w:bookmarkStart w:id="27" w:name="Page0/27"/>
      <w:bookmarkEnd w:id="27"/>
      <w:r>
        <w:t>Module QL ngư</w:t>
      </w:r>
      <w:r>
        <w:t>ờ</w:t>
      </w:r>
      <w:r>
        <w:t>i dùng</w:t>
      </w:r>
    </w:p>
    <w:p w14:paraId="6CE70F3C" w14:textId="77777777" w:rsidR="00AB471B" w:rsidRDefault="00AB471B">
      <w:pPr>
        <w:keepNext/>
      </w:pPr>
    </w:p>
    <w:p w14:paraId="7740636F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597093"/>
            <wp:effectExtent l="1905" t="19050" r="2667" b="2603"/>
            <wp:docPr id="28" name="Page0_27" title="Module QL người dù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7.Emf"/>
                    <pic:cNvPicPr/>
                  </pic:nvPicPr>
                  <pic:blipFill>
                    <a:blip r:embed="rId37" cstate="print">
                      <a:extLst>
                        <a:ext uri="8791306c-c890-4416-9169-b6685d532ac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5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963A" w14:textId="77777777" w:rsidR="00AB471B" w:rsidRDefault="00AB471B"/>
    <w:p w14:paraId="6217277A" w14:textId="77777777" w:rsidR="00AB471B" w:rsidRDefault="003C6C63">
      <w:pPr>
        <w:pStyle w:val="Heading2"/>
        <w:keepNext/>
      </w:pPr>
      <w:bookmarkStart w:id="28" w:name="Page0/28"/>
      <w:bookmarkEnd w:id="28"/>
      <w:r>
        <w:t>Module QL mư</w:t>
      </w:r>
      <w:r>
        <w:t>ợ</w:t>
      </w:r>
      <w:r>
        <w:t>n đ</w:t>
      </w:r>
      <w:r>
        <w:t>ổ</w:t>
      </w:r>
      <w:r>
        <w:t>i tr</w:t>
      </w:r>
      <w:r>
        <w:t>ả</w:t>
      </w:r>
    </w:p>
    <w:p w14:paraId="2D526FA1" w14:textId="77777777" w:rsidR="00AB471B" w:rsidRDefault="00AB471B">
      <w:pPr>
        <w:keepNext/>
      </w:pPr>
    </w:p>
    <w:p w14:paraId="4E913413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416156"/>
            <wp:effectExtent l="1905" t="19050" r="2667" b="2603"/>
            <wp:docPr id="29" name="Page0_28" title="Module QL mượn đổi tr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8.Emf"/>
                    <pic:cNvPicPr/>
                  </pic:nvPicPr>
                  <pic:blipFill>
                    <a:blip r:embed="rId38" cstate="print">
                      <a:extLst>
                        <a:ext uri="54a59c14-848c-467c-b0a1-de1a9930e5c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4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ACC5" w14:textId="77777777" w:rsidR="00AB471B" w:rsidRDefault="00AB471B"/>
    <w:p w14:paraId="76FBE2AC" w14:textId="77777777" w:rsidR="00AB471B" w:rsidRDefault="003C6C63">
      <w:pPr>
        <w:pStyle w:val="Heading2"/>
        <w:keepNext/>
      </w:pPr>
      <w:bookmarkStart w:id="29" w:name="Page0/29"/>
      <w:bookmarkEnd w:id="29"/>
      <w:r>
        <w:t>Module ý ki</w:t>
      </w:r>
      <w:r>
        <w:t>ế</w:t>
      </w:r>
      <w:r>
        <w:t>n ph</w:t>
      </w:r>
      <w:r>
        <w:t>ả</w:t>
      </w:r>
      <w:r>
        <w:t>n h</w:t>
      </w:r>
      <w:r>
        <w:t>ồ</w:t>
      </w:r>
      <w:r>
        <w:t>i</w:t>
      </w:r>
    </w:p>
    <w:p w14:paraId="3833C9E9" w14:textId="77777777" w:rsidR="00AB471B" w:rsidRDefault="00AB471B">
      <w:pPr>
        <w:keepNext/>
      </w:pPr>
    </w:p>
    <w:p w14:paraId="35D5B90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416156"/>
            <wp:effectExtent l="1905" t="19050" r="2667" b="2603"/>
            <wp:docPr id="30" name="Page0_29" title="Module ý kiến phản hồ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29.Emf"/>
                    <pic:cNvPicPr/>
                  </pic:nvPicPr>
                  <pic:blipFill>
                    <a:blip r:embed="rId39" cstate="print">
                      <a:extLst>
                        <a:ext uri="80fa8f16-4854-419b-894d-ee6d1afc622f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4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082B" w14:textId="77777777" w:rsidR="00AB471B" w:rsidRDefault="00AB471B"/>
    <w:p w14:paraId="6B714B49" w14:textId="77777777" w:rsidR="00AB471B" w:rsidRDefault="003C6C63">
      <w:pPr>
        <w:pStyle w:val="Heading2"/>
        <w:keepNext/>
      </w:pPr>
      <w:bookmarkStart w:id="30" w:name="Page0/30"/>
      <w:bookmarkEnd w:id="30"/>
      <w:r>
        <w:t>Tích h</w:t>
      </w:r>
      <w:r>
        <w:t>ợ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14:paraId="74621E69" w14:textId="77777777" w:rsidR="00AB471B" w:rsidRDefault="00AB471B">
      <w:pPr>
        <w:keepNext/>
      </w:pPr>
    </w:p>
    <w:p w14:paraId="73359BC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096972" cy="379968"/>
            <wp:effectExtent l="1905" t="19050" r="2667" b="2603"/>
            <wp:docPr id="31" name="Page0_30" title="Tích hợp hệ th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30.Emf"/>
                    <pic:cNvPicPr/>
                  </pic:nvPicPr>
                  <pic:blipFill>
                    <a:blip r:embed="rId40" cstate="print">
                      <a:extLst>
                        <a:ext uri="e9c7b0e5-67c7-43c2-ad16-692f32b6f663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72" cy="3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D75" w14:textId="77777777" w:rsidR="00AB471B" w:rsidRDefault="00AB471B"/>
    <w:p w14:paraId="59023352" w14:textId="77777777" w:rsidR="00AB471B" w:rsidRDefault="003C6C63">
      <w:pPr>
        <w:pStyle w:val="Heading2"/>
        <w:keepNext/>
      </w:pPr>
      <w:bookmarkStart w:id="31" w:name="Page0/31"/>
      <w:bookmarkEnd w:id="31"/>
      <w:r>
        <w:lastRenderedPageBreak/>
        <w:t>Ki</w:t>
      </w:r>
      <w:r>
        <w:t>ể</w:t>
      </w:r>
      <w:r>
        <w:t>m th</w:t>
      </w:r>
      <w:r>
        <w:t>ử</w:t>
      </w:r>
      <w:r>
        <w:t xml:space="preserve"> ch</w:t>
      </w:r>
      <w:r>
        <w:t>ứ</w:t>
      </w:r>
      <w:r>
        <w:t>c năng</w:t>
      </w:r>
    </w:p>
    <w:p w14:paraId="4477A742" w14:textId="77777777" w:rsidR="00AB471B" w:rsidRDefault="00AB471B">
      <w:pPr>
        <w:keepNext/>
      </w:pPr>
    </w:p>
    <w:p w14:paraId="3D5859F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396146" cy="1610343"/>
            <wp:effectExtent l="1905" t="19050" r="2667" b="2603"/>
            <wp:docPr id="32" name="Page0_31" title="Kiểm thử chức n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31.Emf"/>
                    <pic:cNvPicPr/>
                  </pic:nvPicPr>
                  <pic:blipFill>
                    <a:blip r:embed="rId41" cstate="print">
                      <a:extLst>
                        <a:ext uri="b32a70a9-aab1-4b87-b414-eff3f1b8798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46" cy="16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C535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1038"/>
      </w:tblGrid>
      <w:tr w:rsidR="00AB471B" w14:paraId="41E770BB" w14:textId="77777777">
        <w:tc>
          <w:tcPr>
            <w:tcW w:w="0" w:type="auto"/>
            <w:vAlign w:val="center"/>
          </w:tcPr>
          <w:p w14:paraId="441A3F9F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3E078789" w14:textId="77777777" w:rsidR="00AB471B" w:rsidRDefault="003C6C63">
            <w:hyperlink w:anchor="Page0/5" w:history="1">
              <w:r>
                <w:rPr>
                  <w:rStyle w:val="Hyperlink"/>
                  <w:color w:val="0563C1" w:themeColor="hyperlink"/>
                </w:rPr>
                <w:t>Ki</w:t>
              </w:r>
              <w:r>
                <w:rPr>
                  <w:rStyle w:val="Hyperlink"/>
                  <w:color w:val="0563C1" w:themeColor="hyperlink"/>
                </w:rPr>
                <w:t>ể</w:t>
              </w:r>
              <w:r>
                <w:rPr>
                  <w:rStyle w:val="Hyperlink"/>
                  <w:color w:val="0563C1" w:themeColor="hyperlink"/>
                </w:rPr>
                <w:t>m th</w:t>
              </w:r>
              <w:r>
                <w:rPr>
                  <w:rStyle w:val="Hyperlink"/>
                  <w:color w:val="0563C1" w:themeColor="hyperlink"/>
                </w:rPr>
                <w:t>ử</w:t>
              </w:r>
            </w:hyperlink>
          </w:p>
        </w:tc>
      </w:tr>
    </w:tbl>
    <w:p w14:paraId="66DC873B" w14:textId="77777777" w:rsidR="00AB471B" w:rsidRDefault="00AB471B"/>
    <w:p w14:paraId="353CBF58" w14:textId="77777777" w:rsidR="00AB471B" w:rsidRDefault="003C6C63">
      <w:pPr>
        <w:pStyle w:val="Heading2"/>
        <w:keepNext/>
      </w:pPr>
      <w:bookmarkStart w:id="32" w:name="Page0/32"/>
      <w:bookmarkEnd w:id="32"/>
      <w:r>
        <w:t>Ki</w:t>
      </w:r>
      <w:r>
        <w:t>ể</w:t>
      </w:r>
      <w:r>
        <w:t>m th</w:t>
      </w:r>
      <w:r>
        <w:t>ử</w:t>
      </w:r>
      <w:r>
        <w:t xml:space="preserve"> tích h</w:t>
      </w:r>
      <w:r>
        <w:t>ợ</w:t>
      </w:r>
      <w:r>
        <w:t>p</w:t>
      </w:r>
    </w:p>
    <w:p w14:paraId="768575CC" w14:textId="77777777" w:rsidR="00AB471B" w:rsidRDefault="00AB471B">
      <w:pPr>
        <w:keepNext/>
      </w:pPr>
    </w:p>
    <w:p w14:paraId="79050359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187631" cy="379968"/>
            <wp:effectExtent l="1905" t="19050" r="2667" b="2603"/>
            <wp:docPr id="33" name="Page0_32" title="Kiểm thử tích hợ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32.Emf"/>
                    <pic:cNvPicPr/>
                  </pic:nvPicPr>
                  <pic:blipFill>
                    <a:blip r:embed="rId42" cstate="print">
                      <a:extLst>
                        <a:ext uri="929cfc23-9647-42e0-a80c-76752de0913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631" cy="3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716E" w14:textId="77777777" w:rsidR="00AB471B" w:rsidRDefault="00AB471B"/>
    <w:p w14:paraId="52326BCA" w14:textId="77777777" w:rsidR="00AB471B" w:rsidRDefault="003C6C63">
      <w:pPr>
        <w:pStyle w:val="Heading2"/>
        <w:keepNext/>
      </w:pPr>
      <w:bookmarkStart w:id="33" w:name="Page0/33"/>
      <w:bookmarkEnd w:id="33"/>
      <w:r>
        <w:t>Ki</w:t>
      </w:r>
      <w:r>
        <w:t>ế</w:t>
      </w:r>
      <w:r>
        <w:t>m th</w:t>
      </w:r>
      <w:r>
        <w:t>ử</w:t>
      </w:r>
      <w:r>
        <w:t xml:space="preserve"> ch</w:t>
      </w:r>
      <w:r>
        <w:t>ấ</w:t>
      </w:r>
      <w:r>
        <w:t>p nh</w:t>
      </w:r>
      <w:r>
        <w:t>ậ</w:t>
      </w:r>
      <w:r>
        <w:t>n</w:t>
      </w:r>
    </w:p>
    <w:p w14:paraId="735E149F" w14:textId="77777777" w:rsidR="00AB471B" w:rsidRDefault="00AB471B">
      <w:pPr>
        <w:keepNext/>
      </w:pPr>
    </w:p>
    <w:p w14:paraId="7B4A1BB5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187631" cy="379968"/>
            <wp:effectExtent l="1905" t="19050" r="2667" b="2603"/>
            <wp:docPr id="34" name="Page0_33" title="Kiếm thử chấp nh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33.Emf"/>
                    <pic:cNvPicPr/>
                  </pic:nvPicPr>
                  <pic:blipFill>
                    <a:blip r:embed="rId43" cstate="print">
                      <a:extLst>
                        <a:ext uri="1b099fef-770d-4b07-9238-cd21e8ae729c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631" cy="3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A02" w14:textId="77777777" w:rsidR="00AB471B" w:rsidRDefault="00AB471B"/>
    <w:p w14:paraId="14BF474A" w14:textId="77777777" w:rsidR="00AB471B" w:rsidRDefault="003C6C63">
      <w:pPr>
        <w:pStyle w:val="Heading2"/>
        <w:keepNext/>
      </w:pPr>
      <w:bookmarkStart w:id="34" w:name="Page0/34"/>
      <w:bookmarkEnd w:id="34"/>
      <w:r>
        <w:t>Báo cáo</w:t>
      </w:r>
    </w:p>
    <w:p w14:paraId="091E9F54" w14:textId="77777777" w:rsidR="00AB471B" w:rsidRDefault="00AB471B">
      <w:pPr>
        <w:keepNext/>
      </w:pPr>
    </w:p>
    <w:p w14:paraId="76D30AE4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1341751" cy="1610343"/>
            <wp:effectExtent l="1905" t="19050" r="2667" b="2603"/>
            <wp:docPr id="35" name="Page0_34" title="Báo cá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34.Emf"/>
                    <pic:cNvPicPr/>
                  </pic:nvPicPr>
                  <pic:blipFill>
                    <a:blip r:embed="rId44" cstate="print">
                      <a:extLst>
                        <a:ext uri="efae1def-3221-4b82-a5d6-946da3f3595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1" cy="16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192" w14:textId="77777777" w:rsidR="00AB471B" w:rsidRDefault="00AB471B"/>
    <w:tbl>
      <w:tblPr>
        <w:tblStyle w:val="TableGrid"/>
        <w:tblW w:w="0" w:type="auto"/>
        <w:tblInd w:w="360" w:type="dxa"/>
        <w:tblBorders>
          <w:top w:val="single" w:sz="0" w:space="0" w:color="A6A6A6"/>
          <w:left w:val="single" w:sz="0" w:space="0" w:color="A6A6A6"/>
          <w:bottom w:val="single" w:sz="0" w:space="0" w:color="A6A6A6"/>
          <w:right w:val="single" w:sz="0" w:space="0" w:color="A6A6A6"/>
          <w:insideH w:val="single" w:sz="0" w:space="0" w:color="A6A6A6"/>
          <w:insideV w:val="single" w:sz="0" w:space="0" w:color="A6A6A6"/>
        </w:tblBorders>
        <w:tblLook w:val="04A0" w:firstRow="1" w:lastRow="0" w:firstColumn="1" w:lastColumn="0" w:noHBand="0" w:noVBand="1"/>
      </w:tblPr>
      <w:tblGrid>
        <w:gridCol w:w="1851"/>
        <w:gridCol w:w="2045"/>
      </w:tblGrid>
      <w:tr w:rsidR="00AB471B" w14:paraId="1E916184" w14:textId="77777777">
        <w:tc>
          <w:tcPr>
            <w:tcW w:w="0" w:type="auto"/>
            <w:vAlign w:val="center"/>
          </w:tcPr>
          <w:p w14:paraId="09EFB185" w14:textId="77777777" w:rsidR="00AB471B" w:rsidRDefault="003C6C63">
            <w:r>
              <w:t>Connected Step(s)</w:t>
            </w:r>
          </w:p>
        </w:tc>
        <w:tc>
          <w:tcPr>
            <w:tcW w:w="0" w:type="auto"/>
            <w:vAlign w:val="center"/>
          </w:tcPr>
          <w:p w14:paraId="4B79E6A0" w14:textId="77777777" w:rsidR="00AB471B" w:rsidRDefault="003C6C63">
            <w:hyperlink w:anchor="Page0/3" w:history="1">
              <w:r>
                <w:rPr>
                  <w:rStyle w:val="Hyperlink"/>
                  <w:color w:val="0563C1" w:themeColor="hyperlink"/>
                </w:rPr>
                <w:t>Phát hành s</w:t>
              </w:r>
              <w:r>
                <w:rPr>
                  <w:rStyle w:val="Hyperlink"/>
                  <w:color w:val="0563C1" w:themeColor="hyperlink"/>
                </w:rPr>
                <w:t>ả</w:t>
              </w:r>
              <w:r>
                <w:rPr>
                  <w:rStyle w:val="Hyperlink"/>
                  <w:color w:val="0563C1" w:themeColor="hyperlink"/>
                </w:rPr>
                <w:t>n ph</w:t>
              </w:r>
              <w:r>
                <w:rPr>
                  <w:rStyle w:val="Hyperlink"/>
                  <w:color w:val="0563C1" w:themeColor="hyperlink"/>
                </w:rPr>
                <w:t>ẩ</w:t>
              </w:r>
              <w:r>
                <w:rPr>
                  <w:rStyle w:val="Hyperlink"/>
                  <w:color w:val="0563C1" w:themeColor="hyperlink"/>
                </w:rPr>
                <w:t>m</w:t>
              </w:r>
            </w:hyperlink>
          </w:p>
        </w:tc>
      </w:tr>
    </w:tbl>
    <w:p w14:paraId="4A56D32E" w14:textId="77777777" w:rsidR="00AB471B" w:rsidRDefault="00AB471B"/>
    <w:p w14:paraId="7FF05776" w14:textId="77777777" w:rsidR="00AB471B" w:rsidRDefault="003C6C63">
      <w:pPr>
        <w:pStyle w:val="Heading2"/>
        <w:keepNext/>
      </w:pPr>
      <w:bookmarkStart w:id="35" w:name="Page0/68"/>
      <w:bookmarkEnd w:id="35"/>
      <w:r>
        <w:lastRenderedPageBreak/>
        <w:t>0.0</w:t>
      </w:r>
    </w:p>
    <w:p w14:paraId="42583C35" w14:textId="77777777" w:rsidR="00AB471B" w:rsidRDefault="00AB471B">
      <w:pPr>
        <w:keepNext/>
      </w:pPr>
    </w:p>
    <w:p w14:paraId="4E0A9E49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36" name="Page0_68" title="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68.Emf"/>
                    <pic:cNvPicPr/>
                  </pic:nvPicPr>
                  <pic:blipFill>
                    <a:blip r:embed="rId45" cstate="print">
                      <a:extLst>
                        <a:ext uri="7ca3eb63-e20d-4268-844d-7910b4f1e4f5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8FB" w14:textId="77777777" w:rsidR="00AB471B" w:rsidRDefault="00AB471B"/>
    <w:p w14:paraId="7B019C38" w14:textId="77777777" w:rsidR="00AB471B" w:rsidRDefault="003C6C63">
      <w:pPr>
        <w:pStyle w:val="Heading2"/>
        <w:keepNext/>
      </w:pPr>
      <w:bookmarkStart w:id="36" w:name="Page0/74"/>
      <w:bookmarkEnd w:id="36"/>
      <w:r>
        <w:t>1.0</w:t>
      </w:r>
    </w:p>
    <w:p w14:paraId="07D3028A" w14:textId="77777777" w:rsidR="00AB471B" w:rsidRDefault="00AB471B">
      <w:pPr>
        <w:keepNext/>
      </w:pPr>
    </w:p>
    <w:p w14:paraId="451514B7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37" name="Page0_74" title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74.Emf"/>
                    <pic:cNvPicPr/>
                  </pic:nvPicPr>
                  <pic:blipFill>
                    <a:blip r:embed="rId46" cstate="print">
                      <a:extLst>
                        <a:ext uri="53312fa4-081a-469e-bb60-92c44ac6dfbb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8D3E" w14:textId="77777777" w:rsidR="00AB471B" w:rsidRDefault="00AB471B"/>
    <w:p w14:paraId="2CDF586B" w14:textId="77777777" w:rsidR="00AB471B" w:rsidRDefault="003C6C63">
      <w:pPr>
        <w:pStyle w:val="Heading2"/>
        <w:keepNext/>
      </w:pPr>
      <w:bookmarkStart w:id="37" w:name="Page0/75"/>
      <w:bookmarkEnd w:id="37"/>
      <w:r>
        <w:t>2.0</w:t>
      </w:r>
    </w:p>
    <w:p w14:paraId="0F4FD2FF" w14:textId="77777777" w:rsidR="00AB471B" w:rsidRDefault="00AB471B">
      <w:pPr>
        <w:keepNext/>
      </w:pPr>
    </w:p>
    <w:p w14:paraId="045E371D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38" name="Page0_75" title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75.Emf"/>
                    <pic:cNvPicPr/>
                  </pic:nvPicPr>
                  <pic:blipFill>
                    <a:blip r:embed="rId47" cstate="print">
                      <a:extLst>
                        <a:ext uri="094f2292-c3ef-40ad-b260-f59bd4eea36d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909" w14:textId="77777777" w:rsidR="00AB471B" w:rsidRDefault="00AB471B"/>
    <w:p w14:paraId="7DE86C44" w14:textId="77777777" w:rsidR="00AB471B" w:rsidRDefault="003C6C63">
      <w:pPr>
        <w:pStyle w:val="Heading2"/>
        <w:keepNext/>
      </w:pPr>
      <w:bookmarkStart w:id="38" w:name="Page0/76"/>
      <w:bookmarkEnd w:id="38"/>
      <w:r>
        <w:t>3.0</w:t>
      </w:r>
    </w:p>
    <w:p w14:paraId="588E7047" w14:textId="77777777" w:rsidR="00AB471B" w:rsidRDefault="00AB471B">
      <w:pPr>
        <w:keepNext/>
      </w:pPr>
    </w:p>
    <w:p w14:paraId="6B762C22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39" name="Page0_76" title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76.Emf"/>
                    <pic:cNvPicPr/>
                  </pic:nvPicPr>
                  <pic:blipFill>
                    <a:blip r:embed="rId48" cstate="print">
                      <a:extLst>
                        <a:ext uri="8233c1cb-861b-48a8-925c-a164528c57a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41C" w14:textId="77777777" w:rsidR="00AB471B" w:rsidRDefault="00AB471B"/>
    <w:p w14:paraId="0DACB569" w14:textId="77777777" w:rsidR="00AB471B" w:rsidRDefault="003C6C63">
      <w:pPr>
        <w:pStyle w:val="Heading2"/>
        <w:keepNext/>
      </w:pPr>
      <w:bookmarkStart w:id="39" w:name="Page0/77"/>
      <w:bookmarkEnd w:id="39"/>
      <w:r>
        <w:t>4.0</w:t>
      </w:r>
    </w:p>
    <w:p w14:paraId="35B82B74" w14:textId="77777777" w:rsidR="00AB471B" w:rsidRDefault="00AB471B">
      <w:pPr>
        <w:keepNext/>
      </w:pPr>
    </w:p>
    <w:p w14:paraId="7567BE5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0" name="Page0_77" title="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77.Emf"/>
                    <pic:cNvPicPr/>
                  </pic:nvPicPr>
                  <pic:blipFill>
                    <a:blip r:embed="rId49" cstate="print">
                      <a:extLst>
                        <a:ext uri="99611ed7-51e8-47d7-b4fe-d59b7c04ab1c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9242" w14:textId="77777777" w:rsidR="00AB471B" w:rsidRDefault="00AB471B"/>
    <w:p w14:paraId="6C3DC8B6" w14:textId="77777777" w:rsidR="00AB471B" w:rsidRDefault="003C6C63">
      <w:pPr>
        <w:pStyle w:val="Heading2"/>
        <w:keepNext/>
      </w:pPr>
      <w:bookmarkStart w:id="40" w:name="Page0/78"/>
      <w:bookmarkEnd w:id="40"/>
      <w:r>
        <w:t>5.0</w:t>
      </w:r>
    </w:p>
    <w:p w14:paraId="1949ED0C" w14:textId="77777777" w:rsidR="00AB471B" w:rsidRDefault="00AB471B">
      <w:pPr>
        <w:keepNext/>
      </w:pPr>
    </w:p>
    <w:p w14:paraId="4417B3CF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1" name="Page0_78" title="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78.Emf"/>
                    <pic:cNvPicPr/>
                  </pic:nvPicPr>
                  <pic:blipFill>
                    <a:blip r:embed="rId50" cstate="print">
                      <a:extLst>
                        <a:ext uri="e5fd4b85-ac52-475d-80dd-4fb94af6770b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ECDB" w14:textId="77777777" w:rsidR="00AB471B" w:rsidRDefault="00AB471B"/>
    <w:p w14:paraId="00E0738A" w14:textId="77777777" w:rsidR="00AB471B" w:rsidRDefault="003C6C63">
      <w:pPr>
        <w:pStyle w:val="Heading2"/>
        <w:keepNext/>
      </w:pPr>
      <w:bookmarkStart w:id="41" w:name="Page0/79"/>
      <w:bookmarkEnd w:id="41"/>
      <w:r>
        <w:t>6.0</w:t>
      </w:r>
    </w:p>
    <w:p w14:paraId="3DBD30C7" w14:textId="77777777" w:rsidR="00AB471B" w:rsidRDefault="00AB471B">
      <w:pPr>
        <w:keepNext/>
      </w:pPr>
    </w:p>
    <w:p w14:paraId="1E050C4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2" name="Page0_79" title="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79.Emf"/>
                    <pic:cNvPicPr/>
                  </pic:nvPicPr>
                  <pic:blipFill>
                    <a:blip r:embed="rId51" cstate="print">
                      <a:extLst>
                        <a:ext uri="7c49c245-5b53-4b7c-a382-ea03b69f5690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BCE8" w14:textId="77777777" w:rsidR="00AB471B" w:rsidRDefault="00AB471B"/>
    <w:p w14:paraId="0462D8F7" w14:textId="77777777" w:rsidR="00AB471B" w:rsidRDefault="003C6C63">
      <w:pPr>
        <w:pStyle w:val="Heading2"/>
        <w:keepNext/>
      </w:pPr>
      <w:bookmarkStart w:id="42" w:name="Page0/82"/>
      <w:bookmarkEnd w:id="42"/>
      <w:r>
        <w:lastRenderedPageBreak/>
        <w:t>1.1</w:t>
      </w:r>
    </w:p>
    <w:p w14:paraId="5F2A368C" w14:textId="77777777" w:rsidR="00AB471B" w:rsidRDefault="00AB471B">
      <w:pPr>
        <w:keepNext/>
      </w:pPr>
    </w:p>
    <w:p w14:paraId="717B8940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3" name="Page0_82" title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2.Emf"/>
                    <pic:cNvPicPr/>
                  </pic:nvPicPr>
                  <pic:blipFill>
                    <a:blip r:embed="rId52" cstate="print">
                      <a:extLst>
                        <a:ext uri="177ca1f9-b3b4-49e4-a8bb-c868297cc95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47C6" w14:textId="77777777" w:rsidR="00AB471B" w:rsidRDefault="00AB471B"/>
    <w:p w14:paraId="4EC74395" w14:textId="77777777" w:rsidR="00AB471B" w:rsidRDefault="003C6C63">
      <w:pPr>
        <w:pStyle w:val="Heading2"/>
        <w:keepNext/>
      </w:pPr>
      <w:bookmarkStart w:id="43" w:name="Page0/83"/>
      <w:bookmarkEnd w:id="43"/>
      <w:r>
        <w:t>1.2</w:t>
      </w:r>
    </w:p>
    <w:p w14:paraId="4D787E00" w14:textId="77777777" w:rsidR="00AB471B" w:rsidRDefault="00AB471B">
      <w:pPr>
        <w:keepNext/>
      </w:pPr>
    </w:p>
    <w:p w14:paraId="22869BCC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4" name="Page0_83" title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3.Emf"/>
                    <pic:cNvPicPr/>
                  </pic:nvPicPr>
                  <pic:blipFill>
                    <a:blip r:embed="rId53" cstate="print">
                      <a:extLst>
                        <a:ext uri="1fe3b2eb-b4a7-4265-998d-e099af955e11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3C3" w14:textId="77777777" w:rsidR="00AB471B" w:rsidRDefault="00AB471B"/>
    <w:p w14:paraId="07187197" w14:textId="77777777" w:rsidR="00AB471B" w:rsidRDefault="003C6C63">
      <w:pPr>
        <w:pStyle w:val="Heading2"/>
        <w:keepNext/>
      </w:pPr>
      <w:bookmarkStart w:id="44" w:name="Page0/84"/>
      <w:bookmarkEnd w:id="44"/>
      <w:r>
        <w:t>1.3</w:t>
      </w:r>
    </w:p>
    <w:p w14:paraId="4FCA67D9" w14:textId="77777777" w:rsidR="00AB471B" w:rsidRDefault="00AB471B">
      <w:pPr>
        <w:keepNext/>
      </w:pPr>
    </w:p>
    <w:p w14:paraId="22FEE04D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5" name="Page0_84" title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4.Emf"/>
                    <pic:cNvPicPr/>
                  </pic:nvPicPr>
                  <pic:blipFill>
                    <a:blip r:embed="rId54" cstate="print">
                      <a:extLst>
                        <a:ext uri="db7494a6-0ffa-4d7f-9bad-d137500e3345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B61A" w14:textId="77777777" w:rsidR="00AB471B" w:rsidRDefault="00AB471B"/>
    <w:p w14:paraId="5529CBE6" w14:textId="77777777" w:rsidR="00AB471B" w:rsidRDefault="003C6C63">
      <w:pPr>
        <w:pStyle w:val="Heading2"/>
        <w:keepNext/>
      </w:pPr>
      <w:bookmarkStart w:id="45" w:name="Page0/86"/>
      <w:bookmarkEnd w:id="45"/>
      <w:r>
        <w:t>2.1</w:t>
      </w:r>
    </w:p>
    <w:p w14:paraId="3F802932" w14:textId="77777777" w:rsidR="00AB471B" w:rsidRDefault="00AB471B">
      <w:pPr>
        <w:keepNext/>
      </w:pPr>
    </w:p>
    <w:p w14:paraId="32B9398F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7" name="Page0_86" title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6.Emf"/>
                    <pic:cNvPicPr/>
                  </pic:nvPicPr>
                  <pic:blipFill>
                    <a:blip r:embed="rId55" cstate="print">
                      <a:extLst>
                        <a:ext uri="320ea487-c300-481e-b5ab-dfd7bedc31ff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6FD" w14:textId="77777777" w:rsidR="00AB471B" w:rsidRDefault="00AB471B"/>
    <w:p w14:paraId="236728B1" w14:textId="77777777" w:rsidR="00AB471B" w:rsidRDefault="003C6C63">
      <w:pPr>
        <w:pStyle w:val="Heading2"/>
        <w:keepNext/>
      </w:pPr>
      <w:bookmarkStart w:id="46" w:name="Page0/87"/>
      <w:bookmarkEnd w:id="46"/>
      <w:r>
        <w:t>2.2</w:t>
      </w:r>
    </w:p>
    <w:p w14:paraId="4790CB4B" w14:textId="77777777" w:rsidR="00AB471B" w:rsidRDefault="00AB471B">
      <w:pPr>
        <w:keepNext/>
      </w:pPr>
    </w:p>
    <w:p w14:paraId="18D3D08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8" name="Page0_87" title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7.Emf"/>
                    <pic:cNvPicPr/>
                  </pic:nvPicPr>
                  <pic:blipFill>
                    <a:blip r:embed="rId56" cstate="print">
                      <a:extLst>
                        <a:ext uri="e46dc87d-63a5-499e-ad16-e125925d4819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253D" w14:textId="77777777" w:rsidR="00AB471B" w:rsidRDefault="00AB471B"/>
    <w:p w14:paraId="0145463E" w14:textId="77777777" w:rsidR="00AB471B" w:rsidRDefault="003C6C63">
      <w:pPr>
        <w:pStyle w:val="Heading2"/>
        <w:keepNext/>
      </w:pPr>
      <w:bookmarkStart w:id="47" w:name="Page0/88"/>
      <w:bookmarkEnd w:id="47"/>
      <w:r>
        <w:t>3.1</w:t>
      </w:r>
    </w:p>
    <w:p w14:paraId="59A46B06" w14:textId="77777777" w:rsidR="00AB471B" w:rsidRDefault="00AB471B">
      <w:pPr>
        <w:keepNext/>
      </w:pPr>
    </w:p>
    <w:p w14:paraId="13AAAF5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49" name="Page0_88" title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8.Emf"/>
                    <pic:cNvPicPr/>
                  </pic:nvPicPr>
                  <pic:blipFill>
                    <a:blip r:embed="rId57" cstate="print">
                      <a:extLst>
                        <a:ext uri="42998c8d-d245-42dc-bcca-0844611ee9a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03C3" w14:textId="77777777" w:rsidR="00AB471B" w:rsidRDefault="00AB471B"/>
    <w:p w14:paraId="659B112D" w14:textId="77777777" w:rsidR="00AB471B" w:rsidRDefault="003C6C63">
      <w:pPr>
        <w:pStyle w:val="Heading2"/>
        <w:keepNext/>
      </w:pPr>
      <w:bookmarkStart w:id="48" w:name="Page0/89"/>
      <w:bookmarkEnd w:id="48"/>
      <w:r>
        <w:t>3.2</w:t>
      </w:r>
    </w:p>
    <w:p w14:paraId="08EED42D" w14:textId="77777777" w:rsidR="00AB471B" w:rsidRDefault="00AB471B">
      <w:pPr>
        <w:keepNext/>
      </w:pPr>
    </w:p>
    <w:p w14:paraId="4D4E7A3E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0" name="Page0_89" title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89.Emf"/>
                    <pic:cNvPicPr/>
                  </pic:nvPicPr>
                  <pic:blipFill>
                    <a:blip r:embed="rId58" cstate="print">
                      <a:extLst>
                        <a:ext uri="471dbd46-24fa-4b67-ac2c-c1fc27aed11c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89B1" w14:textId="77777777" w:rsidR="00AB471B" w:rsidRDefault="00AB471B"/>
    <w:p w14:paraId="67133E17" w14:textId="77777777" w:rsidR="00AB471B" w:rsidRDefault="003C6C63">
      <w:pPr>
        <w:pStyle w:val="Heading2"/>
        <w:keepNext/>
      </w:pPr>
      <w:bookmarkStart w:id="49" w:name="Page0/90"/>
      <w:bookmarkEnd w:id="49"/>
      <w:r>
        <w:lastRenderedPageBreak/>
        <w:t>3.3</w:t>
      </w:r>
    </w:p>
    <w:p w14:paraId="6841DCAF" w14:textId="77777777" w:rsidR="00AB471B" w:rsidRDefault="00AB471B">
      <w:pPr>
        <w:keepNext/>
      </w:pPr>
    </w:p>
    <w:p w14:paraId="41BC07B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1" name="Page0_90" title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0.Emf"/>
                    <pic:cNvPicPr/>
                  </pic:nvPicPr>
                  <pic:blipFill>
                    <a:blip r:embed="rId59" cstate="print">
                      <a:extLst>
                        <a:ext uri="15eca65f-eba7-431b-9dbf-028c0fd0f503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68D3" w14:textId="77777777" w:rsidR="00AB471B" w:rsidRDefault="00AB471B"/>
    <w:p w14:paraId="309F42F7" w14:textId="77777777" w:rsidR="00AB471B" w:rsidRDefault="003C6C63">
      <w:pPr>
        <w:pStyle w:val="Heading2"/>
        <w:keepNext/>
      </w:pPr>
      <w:bookmarkStart w:id="50" w:name="Page0/91"/>
      <w:bookmarkEnd w:id="50"/>
      <w:r>
        <w:t>3.4</w:t>
      </w:r>
    </w:p>
    <w:p w14:paraId="68D8CF2D" w14:textId="77777777" w:rsidR="00AB471B" w:rsidRDefault="00AB471B">
      <w:pPr>
        <w:keepNext/>
      </w:pPr>
    </w:p>
    <w:p w14:paraId="6090DC32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2" name="Page0_91" title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1.Emf"/>
                    <pic:cNvPicPr/>
                  </pic:nvPicPr>
                  <pic:blipFill>
                    <a:blip r:embed="rId60" cstate="print">
                      <a:extLst>
                        <a:ext uri="0bf73acc-63ad-4a5c-9e4e-98ed0046ae10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4C1" w14:textId="77777777" w:rsidR="00AB471B" w:rsidRDefault="00AB471B"/>
    <w:p w14:paraId="5EC66ABE" w14:textId="77777777" w:rsidR="00AB471B" w:rsidRDefault="003C6C63">
      <w:pPr>
        <w:pStyle w:val="Heading2"/>
        <w:keepNext/>
      </w:pPr>
      <w:bookmarkStart w:id="51" w:name="Page0/92"/>
      <w:bookmarkEnd w:id="51"/>
      <w:r>
        <w:t>3.5</w:t>
      </w:r>
    </w:p>
    <w:p w14:paraId="7CF9D190" w14:textId="77777777" w:rsidR="00AB471B" w:rsidRDefault="00AB471B">
      <w:pPr>
        <w:keepNext/>
      </w:pPr>
    </w:p>
    <w:p w14:paraId="16E979A6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3" name="Page0_92" title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2.Emf"/>
                    <pic:cNvPicPr/>
                  </pic:nvPicPr>
                  <pic:blipFill>
                    <a:blip r:embed="rId61" cstate="print">
                      <a:extLst>
                        <a:ext uri="994804ae-7ffb-4aaa-b227-ed993ab99f9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A45B" w14:textId="77777777" w:rsidR="00AB471B" w:rsidRDefault="00AB471B"/>
    <w:p w14:paraId="326A02BD" w14:textId="77777777" w:rsidR="00AB471B" w:rsidRDefault="003C6C63">
      <w:pPr>
        <w:pStyle w:val="Heading2"/>
        <w:keepNext/>
      </w:pPr>
      <w:bookmarkStart w:id="52" w:name="Page0/93"/>
      <w:bookmarkEnd w:id="52"/>
      <w:r>
        <w:t>4.1</w:t>
      </w:r>
    </w:p>
    <w:p w14:paraId="27F7D1AC" w14:textId="77777777" w:rsidR="00AB471B" w:rsidRDefault="00AB471B">
      <w:pPr>
        <w:keepNext/>
      </w:pPr>
    </w:p>
    <w:p w14:paraId="6933721F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4" name="Page0_93" title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3.Emf"/>
                    <pic:cNvPicPr/>
                  </pic:nvPicPr>
                  <pic:blipFill>
                    <a:blip r:embed="rId62" cstate="print">
                      <a:extLst>
                        <a:ext uri="4fda0d34-c10f-4521-9ba4-a73ea026defd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9C4" w14:textId="77777777" w:rsidR="00AB471B" w:rsidRDefault="00AB471B"/>
    <w:p w14:paraId="30B9A3BB" w14:textId="77777777" w:rsidR="00AB471B" w:rsidRDefault="003C6C63">
      <w:pPr>
        <w:pStyle w:val="Heading2"/>
        <w:keepNext/>
      </w:pPr>
      <w:bookmarkStart w:id="53" w:name="Page0/94"/>
      <w:bookmarkEnd w:id="53"/>
      <w:r>
        <w:t>4.2</w:t>
      </w:r>
    </w:p>
    <w:p w14:paraId="5CCB1CC4" w14:textId="77777777" w:rsidR="00AB471B" w:rsidRDefault="00AB471B">
      <w:pPr>
        <w:keepNext/>
      </w:pPr>
    </w:p>
    <w:p w14:paraId="771B7141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5" name="Page0_94" title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4.Emf"/>
                    <pic:cNvPicPr/>
                  </pic:nvPicPr>
                  <pic:blipFill>
                    <a:blip r:embed="rId63" cstate="print">
                      <a:extLst>
                        <a:ext uri="0dec94ac-35ca-4e34-9417-a5a4ad4d5af3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B396" w14:textId="77777777" w:rsidR="00AB471B" w:rsidRDefault="00AB471B"/>
    <w:p w14:paraId="64FA6DC3" w14:textId="77777777" w:rsidR="00AB471B" w:rsidRDefault="003C6C63">
      <w:pPr>
        <w:pStyle w:val="Heading2"/>
        <w:keepNext/>
      </w:pPr>
      <w:bookmarkStart w:id="54" w:name="Page0/95"/>
      <w:bookmarkEnd w:id="54"/>
      <w:r>
        <w:t>4.3</w:t>
      </w:r>
    </w:p>
    <w:p w14:paraId="7651BDCF" w14:textId="77777777" w:rsidR="00AB471B" w:rsidRDefault="00AB471B">
      <w:pPr>
        <w:keepNext/>
      </w:pPr>
    </w:p>
    <w:p w14:paraId="38EBA496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6" name="Page0_95" title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5.Emf"/>
                    <pic:cNvPicPr/>
                  </pic:nvPicPr>
                  <pic:blipFill>
                    <a:blip r:embed="rId64" cstate="print">
                      <a:extLst>
                        <a:ext uri="c2dd2079-d28e-44a7-bd05-ea377b226e33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E808" w14:textId="77777777" w:rsidR="00AB471B" w:rsidRDefault="00AB471B"/>
    <w:p w14:paraId="3A735712" w14:textId="77777777" w:rsidR="00AB471B" w:rsidRDefault="003C6C63">
      <w:pPr>
        <w:pStyle w:val="Heading2"/>
        <w:keepNext/>
      </w:pPr>
      <w:bookmarkStart w:id="55" w:name="Page0/96"/>
      <w:bookmarkEnd w:id="55"/>
      <w:r>
        <w:t>4.4</w:t>
      </w:r>
    </w:p>
    <w:p w14:paraId="75E0110C" w14:textId="77777777" w:rsidR="00AB471B" w:rsidRDefault="00AB471B">
      <w:pPr>
        <w:keepNext/>
      </w:pPr>
    </w:p>
    <w:p w14:paraId="2FFAEC73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7" name="Page0_96" title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6.Emf"/>
                    <pic:cNvPicPr/>
                  </pic:nvPicPr>
                  <pic:blipFill>
                    <a:blip r:embed="rId65" cstate="print">
                      <a:extLst>
                        <a:ext uri="21a8d767-e5aa-4f7e-b6d8-d695ce735669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D19E" w14:textId="77777777" w:rsidR="00AB471B" w:rsidRDefault="00AB471B"/>
    <w:p w14:paraId="6C6F6C11" w14:textId="77777777" w:rsidR="00AB471B" w:rsidRDefault="003C6C63">
      <w:pPr>
        <w:pStyle w:val="Heading2"/>
        <w:keepNext/>
      </w:pPr>
      <w:bookmarkStart w:id="56" w:name="Page0/97"/>
      <w:bookmarkEnd w:id="56"/>
      <w:r>
        <w:lastRenderedPageBreak/>
        <w:t>4.5</w:t>
      </w:r>
    </w:p>
    <w:p w14:paraId="0991C7EF" w14:textId="77777777" w:rsidR="00AB471B" w:rsidRDefault="00AB471B">
      <w:pPr>
        <w:keepNext/>
      </w:pPr>
    </w:p>
    <w:p w14:paraId="38AFC3C3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8" name="Page0_97" title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7.Emf"/>
                    <pic:cNvPicPr/>
                  </pic:nvPicPr>
                  <pic:blipFill>
                    <a:blip r:embed="rId66" cstate="print">
                      <a:extLst>
                        <a:ext uri="40990781-b046-484f-84af-a75bb29f6e8d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E28F" w14:textId="77777777" w:rsidR="00AB471B" w:rsidRDefault="00AB471B"/>
    <w:p w14:paraId="7901762A" w14:textId="77777777" w:rsidR="00AB471B" w:rsidRDefault="003C6C63">
      <w:pPr>
        <w:pStyle w:val="Heading2"/>
        <w:keepNext/>
      </w:pPr>
      <w:bookmarkStart w:id="57" w:name="Page0/98"/>
      <w:bookmarkEnd w:id="57"/>
      <w:r>
        <w:t>4.6</w:t>
      </w:r>
    </w:p>
    <w:p w14:paraId="481F30E1" w14:textId="77777777" w:rsidR="00AB471B" w:rsidRDefault="00AB471B">
      <w:pPr>
        <w:keepNext/>
      </w:pPr>
    </w:p>
    <w:p w14:paraId="6FA2F8E2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59" name="Page0_98" title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8.Emf"/>
                    <pic:cNvPicPr/>
                  </pic:nvPicPr>
                  <pic:blipFill>
                    <a:blip r:embed="rId67" cstate="print">
                      <a:extLst>
                        <a:ext uri="b3204d5d-e77a-4eb3-be50-eb308f6a5aa5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EB70" w14:textId="77777777" w:rsidR="00AB471B" w:rsidRDefault="00AB471B"/>
    <w:p w14:paraId="6E7F12E8" w14:textId="77777777" w:rsidR="00AB471B" w:rsidRDefault="003C6C63">
      <w:pPr>
        <w:pStyle w:val="Heading2"/>
        <w:keepNext/>
      </w:pPr>
      <w:bookmarkStart w:id="58" w:name="Page0/99"/>
      <w:bookmarkEnd w:id="58"/>
      <w:r>
        <w:t>4.7</w:t>
      </w:r>
    </w:p>
    <w:p w14:paraId="1C054BB7" w14:textId="77777777" w:rsidR="00AB471B" w:rsidRDefault="00AB471B">
      <w:pPr>
        <w:keepNext/>
      </w:pPr>
    </w:p>
    <w:p w14:paraId="123661A8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60" name="Page0_99" title="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99.Emf"/>
                    <pic:cNvPicPr/>
                  </pic:nvPicPr>
                  <pic:blipFill>
                    <a:blip r:embed="rId68" cstate="print">
                      <a:extLst>
                        <a:ext uri="1bfc99e2-607a-4a4b-8069-ea8128bb2f3e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2A05" w14:textId="77777777" w:rsidR="00AB471B" w:rsidRDefault="00AB471B"/>
    <w:p w14:paraId="6A51E04C" w14:textId="77777777" w:rsidR="00AB471B" w:rsidRDefault="003C6C63">
      <w:pPr>
        <w:pStyle w:val="Heading2"/>
        <w:keepNext/>
      </w:pPr>
      <w:bookmarkStart w:id="59" w:name="Page0/100"/>
      <w:bookmarkEnd w:id="59"/>
      <w:r>
        <w:t>4.8</w:t>
      </w:r>
    </w:p>
    <w:p w14:paraId="6216C5AF" w14:textId="77777777" w:rsidR="00AB471B" w:rsidRDefault="00AB471B">
      <w:pPr>
        <w:keepNext/>
      </w:pPr>
    </w:p>
    <w:p w14:paraId="1EAAB101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61" name="Page0_100" title="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0.Emf"/>
                    <pic:cNvPicPr/>
                  </pic:nvPicPr>
                  <pic:blipFill>
                    <a:blip r:embed="rId69" cstate="print">
                      <a:extLst>
                        <a:ext uri="a762758e-17d8-4bdb-8fe5-bad03ad13b31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3275" w14:textId="77777777" w:rsidR="00AB471B" w:rsidRDefault="00AB471B"/>
    <w:p w14:paraId="007D63BC" w14:textId="77777777" w:rsidR="00AB471B" w:rsidRDefault="003C6C63">
      <w:pPr>
        <w:pStyle w:val="Heading2"/>
        <w:keepNext/>
      </w:pPr>
      <w:bookmarkStart w:id="60" w:name="Page0/101"/>
      <w:bookmarkEnd w:id="60"/>
      <w:r>
        <w:t>4.9</w:t>
      </w:r>
    </w:p>
    <w:p w14:paraId="6567E3BC" w14:textId="77777777" w:rsidR="00AB471B" w:rsidRDefault="00AB471B">
      <w:pPr>
        <w:keepNext/>
      </w:pPr>
    </w:p>
    <w:p w14:paraId="5D98853A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62" name="Page0_101" title="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1.Emf"/>
                    <pic:cNvPicPr/>
                  </pic:nvPicPr>
                  <pic:blipFill>
                    <a:blip r:embed="rId70" cstate="print">
                      <a:extLst>
                        <a:ext uri="3c9b75c2-31c8-4404-88f4-a75017b5cb73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F6E2" w14:textId="77777777" w:rsidR="00AB471B" w:rsidRDefault="00AB471B"/>
    <w:p w14:paraId="7A7B1CC1" w14:textId="77777777" w:rsidR="00AB471B" w:rsidRDefault="003C6C63">
      <w:pPr>
        <w:pStyle w:val="Heading2"/>
        <w:keepNext/>
      </w:pPr>
      <w:bookmarkStart w:id="61" w:name="Page0/102"/>
      <w:bookmarkEnd w:id="61"/>
      <w:r>
        <w:t>5.1</w:t>
      </w:r>
    </w:p>
    <w:p w14:paraId="600B2474" w14:textId="77777777" w:rsidR="00AB471B" w:rsidRDefault="00AB471B">
      <w:pPr>
        <w:keepNext/>
      </w:pPr>
    </w:p>
    <w:p w14:paraId="26825839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63" name="Page0_102" title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2.Emf"/>
                    <pic:cNvPicPr/>
                  </pic:nvPicPr>
                  <pic:blipFill>
                    <a:blip r:embed="rId71" cstate="print">
                      <a:extLst>
                        <a:ext uri="52543032-0947-4158-b90c-184f23c3cddf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53A0" w14:textId="77777777" w:rsidR="00AB471B" w:rsidRDefault="00AB471B"/>
    <w:p w14:paraId="3CB827EC" w14:textId="77777777" w:rsidR="00AB471B" w:rsidRDefault="003C6C63">
      <w:pPr>
        <w:pStyle w:val="Heading2"/>
        <w:keepNext/>
      </w:pPr>
      <w:bookmarkStart w:id="62" w:name="Page0/103"/>
      <w:bookmarkEnd w:id="62"/>
      <w:r>
        <w:t>5.2</w:t>
      </w:r>
    </w:p>
    <w:p w14:paraId="7FE059E1" w14:textId="77777777" w:rsidR="00AB471B" w:rsidRDefault="00AB471B">
      <w:pPr>
        <w:keepNext/>
      </w:pPr>
    </w:p>
    <w:p w14:paraId="5CE50213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128" name="Page0_103" title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3.Emf"/>
                    <pic:cNvPicPr/>
                  </pic:nvPicPr>
                  <pic:blipFill>
                    <a:blip r:embed="rId72" cstate="print">
                      <a:extLst>
                        <a:ext uri="30484450-9d5b-4d29-b707-127d01293899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E20" w14:textId="77777777" w:rsidR="00AB471B" w:rsidRDefault="00AB471B"/>
    <w:p w14:paraId="472C68B1" w14:textId="77777777" w:rsidR="00AB471B" w:rsidRDefault="003C6C63">
      <w:pPr>
        <w:pStyle w:val="Heading2"/>
        <w:keepNext/>
      </w:pPr>
      <w:bookmarkStart w:id="63" w:name="Page0/104"/>
      <w:bookmarkEnd w:id="63"/>
      <w:r>
        <w:lastRenderedPageBreak/>
        <w:t>5.3</w:t>
      </w:r>
    </w:p>
    <w:p w14:paraId="0DB92AB1" w14:textId="77777777" w:rsidR="00AB471B" w:rsidRDefault="00AB471B">
      <w:pPr>
        <w:keepNext/>
      </w:pPr>
    </w:p>
    <w:p w14:paraId="13A77A5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129" name="Page0_104" title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4.Emf"/>
                    <pic:cNvPicPr/>
                  </pic:nvPicPr>
                  <pic:blipFill>
                    <a:blip r:embed="rId73" cstate="print">
                      <a:extLst>
                        <a:ext uri="3db1b1b3-51b2-4d40-81e9-97f154de182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B56D" w14:textId="77777777" w:rsidR="00AB471B" w:rsidRDefault="00AB471B"/>
    <w:p w14:paraId="77F5CB32" w14:textId="77777777" w:rsidR="00AB471B" w:rsidRDefault="003C6C63">
      <w:pPr>
        <w:pStyle w:val="Heading2"/>
        <w:keepNext/>
      </w:pPr>
      <w:bookmarkStart w:id="64" w:name="Page0/105"/>
      <w:bookmarkEnd w:id="64"/>
      <w:r>
        <w:t>5.4</w:t>
      </w:r>
    </w:p>
    <w:p w14:paraId="2B812AA3" w14:textId="77777777" w:rsidR="00AB471B" w:rsidRDefault="00AB471B">
      <w:pPr>
        <w:keepNext/>
      </w:pPr>
    </w:p>
    <w:p w14:paraId="154D713B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130" name="Page0_105" title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5.Emf"/>
                    <pic:cNvPicPr/>
                  </pic:nvPicPr>
                  <pic:blipFill>
                    <a:blip r:embed="rId74" cstate="print">
                      <a:extLst>
                        <a:ext uri="2fc0ac0b-891e-40a2-a6e7-f209dd795209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98E2" w14:textId="77777777" w:rsidR="00AB471B" w:rsidRDefault="00AB471B"/>
    <w:p w14:paraId="59DEF5A2" w14:textId="77777777" w:rsidR="00AB471B" w:rsidRDefault="003C6C63">
      <w:pPr>
        <w:pStyle w:val="Heading2"/>
        <w:keepNext/>
      </w:pPr>
      <w:bookmarkStart w:id="65" w:name="Page0/106"/>
      <w:bookmarkEnd w:id="65"/>
      <w:r>
        <w:t>6.1</w:t>
      </w:r>
    </w:p>
    <w:p w14:paraId="59823865" w14:textId="77777777" w:rsidR="00AB471B" w:rsidRDefault="00AB471B">
      <w:pPr>
        <w:keepNext/>
      </w:pPr>
    </w:p>
    <w:p w14:paraId="73BA4DC9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133" name="Page0_106" title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6.Emf"/>
                    <pic:cNvPicPr/>
                  </pic:nvPicPr>
                  <pic:blipFill>
                    <a:blip r:embed="rId75" cstate="print">
                      <a:extLst>
                        <a:ext uri="f09689cc-dc8d-4309-965d-7bb71afbe6f8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02B8" w14:textId="77777777" w:rsidR="00AB471B" w:rsidRDefault="00AB471B"/>
    <w:p w14:paraId="3840197F" w14:textId="77777777" w:rsidR="00AB471B" w:rsidRDefault="003C6C63">
      <w:pPr>
        <w:pStyle w:val="Heading2"/>
        <w:keepNext/>
      </w:pPr>
      <w:bookmarkStart w:id="66" w:name="Page0/107"/>
      <w:bookmarkEnd w:id="66"/>
      <w:r>
        <w:t>6.2</w:t>
      </w:r>
    </w:p>
    <w:p w14:paraId="0E1EF003" w14:textId="77777777" w:rsidR="00AB471B" w:rsidRDefault="00AB471B">
      <w:pPr>
        <w:keepNext/>
      </w:pPr>
    </w:p>
    <w:p w14:paraId="53EA5285" w14:textId="77777777" w:rsidR="00AB471B" w:rsidRDefault="003C6C63">
      <w:pPr>
        <w:ind w:left="360"/>
      </w:pPr>
      <w:r>
        <w:rPr>
          <w:noProof/>
        </w:rPr>
        <w:drawing>
          <wp:inline distT="0" distB="0" distL="0" distR="0" wp14:editId="50D07946">
            <wp:extent cx="362635" cy="316640"/>
            <wp:effectExtent l="1905" t="19050" r="2667" b="2603"/>
            <wp:docPr id="134" name="Page0_107" title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_107.Emf"/>
                    <pic:cNvPicPr/>
                  </pic:nvPicPr>
                  <pic:blipFill>
                    <a:blip r:embed="rId76" cstate="print">
                      <a:extLst>
                        <a:ext uri="9508af8c-5836-4b82-931d-f37e62aecee6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5" cy="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9154" w14:textId="77777777" w:rsidR="00AB471B" w:rsidRDefault="00AB471B"/>
    <w:sectPr w:rsidR="00AB471B" w:rsidSect="00B96E9B">
      <w:footerReference w:type="default" r:id="rId77"/>
      <w:pgSz w:w="11906" w:h="16838" w:code="9"/>
      <w:pgMar w:top="1080" w:right="1080" w:bottom="1080" w:left="1080" w:header="446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4E0A8" w14:textId="77777777" w:rsidR="003C6C63" w:rsidRDefault="003C6C63" w:rsidP="00BC0B89">
      <w:pPr>
        <w:spacing w:after="0" w:line="240" w:lineRule="auto"/>
      </w:pPr>
      <w:r>
        <w:separator/>
      </w:r>
    </w:p>
  </w:endnote>
  <w:endnote w:type="continuationSeparator" w:id="0">
    <w:p w14:paraId="2DF10753" w14:textId="77777777" w:rsidR="003C6C63" w:rsidRDefault="003C6C63" w:rsidP="00BC0B89">
      <w:pPr>
        <w:spacing w:after="0" w:line="240" w:lineRule="auto"/>
      </w:pPr>
      <w:r>
        <w:continuationSeparator/>
      </w:r>
    </w:p>
  </w:endnote>
  <w:endnote w:type="continuationNotice" w:id="1">
    <w:p w14:paraId="6D019B3A" w14:textId="77777777" w:rsidR="003C6C63" w:rsidRDefault="003C6C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5695" w14:textId="01C44532" w:rsidR="00E516E8" w:rsidRDefault="008C1017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4FC6606" wp14:editId="1C57A968">
              <wp:simplePos x="0" y="0"/>
              <wp:positionH relativeFrom="margin">
                <wp:align>left</wp:align>
              </wp:positionH>
              <wp:positionV relativeFrom="paragraph">
                <wp:posOffset>138826</wp:posOffset>
              </wp:positionV>
              <wp:extent cx="2242185" cy="1404620"/>
              <wp:effectExtent l="0" t="0" r="0" b="1905"/>
              <wp:wrapSquare wrapText="bothSides"/>
              <wp:docPr id="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457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287618776"/>
                            <w:placeholder>
                              <w:docPart w:val="1BD5572AFFEE4842A298D6DCF22412D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89CD48" w14:textId="2AF312EF" w:rsidR="00E516E8" w:rsidRPr="00E516E8" w:rsidRDefault="00170E5E" w:rsidP="00E516E8">
                              <w:p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FC660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10.95pt;width:176.5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" filled="f" stroked="f">
              <v:textbox style="mso-fit-shape-to-text:t">
                <w:txbxContent>
                  <w:sdt>
                    <w:sdtPr>
                      <w:rPr>
                        <w:color w:val="808080" w:themeColor="background1" w:themeShade="80"/>
                        <w:sz w:val="20"/>
                        <w:szCs w:val="20"/>
                      </w:rPr>
                      <w:alias w:val="Title"/>
                      <w:tag w:val=""/>
                      <w:id w:val="1287618776"/>
                      <w:placeholder>
                        <w:docPart w:val="1BD5572AFFEE4842A298D6DCF22412DE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689CD48" w14:textId="2AF312EF" w:rsidR="00E516E8" w:rsidRPr="00E516E8" w:rsidRDefault="00170E5E" w:rsidP="00E516E8">
                        <w:p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0FBA6930" w14:textId="1F4DABCB" w:rsidR="00E516E8" w:rsidRDefault="003C6C63">
    <w:pPr>
      <w:pStyle w:val="Footer"/>
      <w:jc w:val="right"/>
    </w:pPr>
    <w:sdt>
      <w:sdtPr>
        <w:id w:val="12608010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516E8">
          <w:fldChar w:fldCharType="begin"/>
        </w:r>
        <w:r w:rsidR="00E516E8">
          <w:instrText xml:space="preserve"> PAGE   \* MERGEFORMAT </w:instrText>
        </w:r>
        <w:r w:rsidR="00E516E8">
          <w:fldChar w:fldCharType="separate"/>
        </w:r>
        <w:r w:rsidR="00E516E8">
          <w:rPr>
            <w:noProof/>
          </w:rPr>
          <w:t>2</w:t>
        </w:r>
        <w:r w:rsidR="00E516E8">
          <w:rPr>
            <w:noProof/>
          </w:rPr>
          <w:fldChar w:fldCharType="end"/>
        </w:r>
      </w:sdtContent>
    </w:sdt>
  </w:p>
  <w:p w14:paraId="7B319838" w14:textId="01901676" w:rsidR="00E06A3D" w:rsidRDefault="00E06A3D" w:rsidP="00211AF0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BA15E" w14:textId="77777777" w:rsidR="003C6C63" w:rsidRDefault="003C6C63" w:rsidP="00BC0B89">
      <w:pPr>
        <w:spacing w:after="0" w:line="240" w:lineRule="auto"/>
      </w:pPr>
      <w:r>
        <w:separator/>
      </w:r>
    </w:p>
  </w:footnote>
  <w:footnote w:type="continuationSeparator" w:id="0">
    <w:p w14:paraId="69D452DA" w14:textId="77777777" w:rsidR="003C6C63" w:rsidRDefault="003C6C63" w:rsidP="00BC0B89">
      <w:pPr>
        <w:spacing w:after="0" w:line="240" w:lineRule="auto"/>
      </w:pPr>
      <w:r>
        <w:continuationSeparator/>
      </w:r>
    </w:p>
  </w:footnote>
  <w:footnote w:type="continuationNotice" w:id="1">
    <w:p w14:paraId="4556FE21" w14:textId="77777777" w:rsidR="003C6C63" w:rsidRDefault="003C6C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50BCA"/>
    <w:multiLevelType w:val="hybridMultilevel"/>
    <w:tmpl w:val="7F50963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2A8"/>
    <w:multiLevelType w:val="hybridMultilevel"/>
    <w:tmpl w:val="CFA0CF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70316"/>
    <w:multiLevelType w:val="hybridMultilevel"/>
    <w:tmpl w:val="451A6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0503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EF7236"/>
    <w:multiLevelType w:val="hybridMultilevel"/>
    <w:tmpl w:val="28E8B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89"/>
    <w:rsid w:val="00010924"/>
    <w:rsid w:val="00011B5B"/>
    <w:rsid w:val="000168D7"/>
    <w:rsid w:val="00051DA3"/>
    <w:rsid w:val="00067ED7"/>
    <w:rsid w:val="00093D8C"/>
    <w:rsid w:val="000A333B"/>
    <w:rsid w:val="000B05F8"/>
    <w:rsid w:val="000B2478"/>
    <w:rsid w:val="000C2F1F"/>
    <w:rsid w:val="000F385E"/>
    <w:rsid w:val="00170E5E"/>
    <w:rsid w:val="001A070D"/>
    <w:rsid w:val="001C38BD"/>
    <w:rsid w:val="001D02A4"/>
    <w:rsid w:val="001D1A7F"/>
    <w:rsid w:val="00204886"/>
    <w:rsid w:val="00211AF0"/>
    <w:rsid w:val="002609E3"/>
    <w:rsid w:val="00271957"/>
    <w:rsid w:val="0027701C"/>
    <w:rsid w:val="0028783F"/>
    <w:rsid w:val="002B26FC"/>
    <w:rsid w:val="002B6683"/>
    <w:rsid w:val="002C49D1"/>
    <w:rsid w:val="002E6C39"/>
    <w:rsid w:val="002F18BF"/>
    <w:rsid w:val="0030201E"/>
    <w:rsid w:val="00312A42"/>
    <w:rsid w:val="00312A6F"/>
    <w:rsid w:val="0032276D"/>
    <w:rsid w:val="00391A9D"/>
    <w:rsid w:val="003B4B56"/>
    <w:rsid w:val="003C6C63"/>
    <w:rsid w:val="003D42FD"/>
    <w:rsid w:val="003D714A"/>
    <w:rsid w:val="0043728D"/>
    <w:rsid w:val="00456E1D"/>
    <w:rsid w:val="0048362D"/>
    <w:rsid w:val="004A1593"/>
    <w:rsid w:val="004C516F"/>
    <w:rsid w:val="004F0490"/>
    <w:rsid w:val="005301A9"/>
    <w:rsid w:val="005703C5"/>
    <w:rsid w:val="005740F4"/>
    <w:rsid w:val="0058052F"/>
    <w:rsid w:val="005929D5"/>
    <w:rsid w:val="005C0C39"/>
    <w:rsid w:val="005D4803"/>
    <w:rsid w:val="00604604"/>
    <w:rsid w:val="00622FCC"/>
    <w:rsid w:val="00647BC8"/>
    <w:rsid w:val="0067147A"/>
    <w:rsid w:val="006769E9"/>
    <w:rsid w:val="00691A4F"/>
    <w:rsid w:val="006F583B"/>
    <w:rsid w:val="006F724C"/>
    <w:rsid w:val="00754D44"/>
    <w:rsid w:val="0077737A"/>
    <w:rsid w:val="00796FE4"/>
    <w:rsid w:val="007A1719"/>
    <w:rsid w:val="007A5B55"/>
    <w:rsid w:val="007A5E13"/>
    <w:rsid w:val="007E6CDA"/>
    <w:rsid w:val="007E7AB2"/>
    <w:rsid w:val="0081546E"/>
    <w:rsid w:val="008174FF"/>
    <w:rsid w:val="00850450"/>
    <w:rsid w:val="008804E4"/>
    <w:rsid w:val="00891FA5"/>
    <w:rsid w:val="008971B4"/>
    <w:rsid w:val="008A469D"/>
    <w:rsid w:val="008C1017"/>
    <w:rsid w:val="008D226C"/>
    <w:rsid w:val="008D6670"/>
    <w:rsid w:val="008D6F27"/>
    <w:rsid w:val="008E2037"/>
    <w:rsid w:val="008F5B72"/>
    <w:rsid w:val="00917195"/>
    <w:rsid w:val="00925B67"/>
    <w:rsid w:val="00926746"/>
    <w:rsid w:val="009821CF"/>
    <w:rsid w:val="009A04D8"/>
    <w:rsid w:val="009A65ED"/>
    <w:rsid w:val="009C01A3"/>
    <w:rsid w:val="00A006BD"/>
    <w:rsid w:val="00A12703"/>
    <w:rsid w:val="00A2111E"/>
    <w:rsid w:val="00A263BA"/>
    <w:rsid w:val="00A27B98"/>
    <w:rsid w:val="00A3179D"/>
    <w:rsid w:val="00A41750"/>
    <w:rsid w:val="00A41D0B"/>
    <w:rsid w:val="00A649DB"/>
    <w:rsid w:val="00AA63B7"/>
    <w:rsid w:val="00AB0014"/>
    <w:rsid w:val="00AB471B"/>
    <w:rsid w:val="00AB56D7"/>
    <w:rsid w:val="00AD1743"/>
    <w:rsid w:val="00AD4000"/>
    <w:rsid w:val="00AF3177"/>
    <w:rsid w:val="00B349E5"/>
    <w:rsid w:val="00B5185A"/>
    <w:rsid w:val="00B616D3"/>
    <w:rsid w:val="00B65AAA"/>
    <w:rsid w:val="00B90B7E"/>
    <w:rsid w:val="00B96E9B"/>
    <w:rsid w:val="00BC0B89"/>
    <w:rsid w:val="00BC1598"/>
    <w:rsid w:val="00BC28DD"/>
    <w:rsid w:val="00BC3A58"/>
    <w:rsid w:val="00BD65AD"/>
    <w:rsid w:val="00BD67AC"/>
    <w:rsid w:val="00BE7BCD"/>
    <w:rsid w:val="00C00FB6"/>
    <w:rsid w:val="00C07094"/>
    <w:rsid w:val="00C35FA7"/>
    <w:rsid w:val="00C63306"/>
    <w:rsid w:val="00C71C6B"/>
    <w:rsid w:val="00C75C0E"/>
    <w:rsid w:val="00C97A13"/>
    <w:rsid w:val="00CA1D0F"/>
    <w:rsid w:val="00CA5C88"/>
    <w:rsid w:val="00CB06CF"/>
    <w:rsid w:val="00CF68D1"/>
    <w:rsid w:val="00D318EE"/>
    <w:rsid w:val="00D41326"/>
    <w:rsid w:val="00DE5315"/>
    <w:rsid w:val="00E06A3D"/>
    <w:rsid w:val="00E06A4E"/>
    <w:rsid w:val="00E070E2"/>
    <w:rsid w:val="00E20598"/>
    <w:rsid w:val="00E321D9"/>
    <w:rsid w:val="00E418AA"/>
    <w:rsid w:val="00E516E8"/>
    <w:rsid w:val="00E5501E"/>
    <w:rsid w:val="00E7473E"/>
    <w:rsid w:val="00E876A4"/>
    <w:rsid w:val="00E95219"/>
    <w:rsid w:val="00F12170"/>
    <w:rsid w:val="00F5205E"/>
    <w:rsid w:val="00F814F3"/>
    <w:rsid w:val="00F90227"/>
    <w:rsid w:val="00FA4B63"/>
    <w:rsid w:val="00FC0894"/>
    <w:rsid w:val="00FD7629"/>
    <w:rsid w:val="00FF0C80"/>
    <w:rsid w:val="4A5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7C8082"/>
  <w15:chartTrackingRefBased/>
  <w15:docId w15:val="{0C16BEE2-D538-4B73-9CA6-AD94B2CC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Processdoc"/>
    <w:next w:val="Normal"/>
    <w:link w:val="Heading1Char"/>
    <w:uiPriority w:val="9"/>
    <w:qFormat/>
    <w:rsid w:val="00E95219"/>
    <w:pPr>
      <w:numPr>
        <w:numId w:val="1"/>
      </w:numPr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E95219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89"/>
  </w:style>
  <w:style w:type="paragraph" w:styleId="Footer">
    <w:name w:val="footer"/>
    <w:basedOn w:val="Normal"/>
    <w:link w:val="FooterChar"/>
    <w:uiPriority w:val="99"/>
    <w:unhideWhenUsed/>
    <w:rsid w:val="00BC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89"/>
  </w:style>
  <w:style w:type="table" w:styleId="TableGrid">
    <w:name w:val="Table Grid"/>
    <w:basedOn w:val="TableNormal"/>
    <w:uiPriority w:val="39"/>
    <w:rsid w:val="007E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267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67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5219"/>
    <w:rPr>
      <w:b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746"/>
    <w:pPr>
      <w:numPr>
        <w:numId w:val="0"/>
      </w:numPr>
      <w:outlineLvl w:val="9"/>
    </w:pPr>
  </w:style>
  <w:style w:type="paragraph" w:customStyle="1" w:styleId="MainTitle">
    <w:name w:val="Main Title"/>
    <w:basedOn w:val="Normal"/>
    <w:link w:val="MainTitleChar"/>
    <w:qFormat/>
    <w:rsid w:val="00E516E8"/>
    <w:rPr>
      <w:b/>
      <w:sz w:val="36"/>
      <w:szCs w:val="36"/>
    </w:rPr>
  </w:style>
  <w:style w:type="paragraph" w:customStyle="1" w:styleId="Subheading1-processdoc">
    <w:name w:val="Subheading 1 - process doc"/>
    <w:basedOn w:val="Normal"/>
    <w:link w:val="Subheading1-processdocChar"/>
    <w:qFormat/>
    <w:rsid w:val="00051DA3"/>
    <w:rPr>
      <w:sz w:val="28"/>
      <w:szCs w:val="28"/>
    </w:rPr>
  </w:style>
  <w:style w:type="character" w:customStyle="1" w:styleId="MainTitleChar">
    <w:name w:val="Main Title Char"/>
    <w:basedOn w:val="DefaultParagraphFont"/>
    <w:link w:val="MainTitle"/>
    <w:rsid w:val="00E516E8"/>
    <w:rPr>
      <w:b/>
      <w:sz w:val="36"/>
      <w:szCs w:val="3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746"/>
    <w:pPr>
      <w:spacing w:after="100"/>
      <w:ind w:left="220"/>
    </w:pPr>
    <w:rPr>
      <w:rFonts w:eastAsiaTheme="minorEastAsia" w:cs="Times New Roman"/>
    </w:rPr>
  </w:style>
  <w:style w:type="character" w:customStyle="1" w:styleId="Subheading1-processdocChar">
    <w:name w:val="Subheading 1 - process doc Char"/>
    <w:basedOn w:val="DefaultParagraphFont"/>
    <w:link w:val="Subheading1-processdoc"/>
    <w:rsid w:val="00051DA3"/>
    <w:rPr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74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6746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E516E8"/>
    <w:pPr>
      <w:contextualSpacing/>
    </w:pPr>
    <w:rPr>
      <w:color w:val="7F7F7F" w:themeColor="text1" w:themeTint="80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A2111E"/>
    <w:rPr>
      <w:color w:val="BF8F00" w:themeColor="accent4" w:themeShade="BF"/>
      <w:u w:val="single"/>
    </w:rPr>
  </w:style>
  <w:style w:type="table" w:styleId="TableGridLight">
    <w:name w:val="Grid Table Light"/>
    <w:basedOn w:val="TableNormal"/>
    <w:uiPriority w:val="40"/>
    <w:rsid w:val="00A2111E"/>
    <w:pPr>
      <w:spacing w:after="0" w:line="240" w:lineRule="auto"/>
      <w:jc w:val="both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Processdoc">
    <w:name w:val="Heading Process doc"/>
    <w:basedOn w:val="Subheading1-processdoc"/>
    <w:link w:val="HeadingProcessdocChar"/>
    <w:qFormat/>
    <w:rsid w:val="00B5185A"/>
    <w:pPr>
      <w:spacing w:after="0"/>
    </w:pPr>
    <w:rPr>
      <w:b/>
      <w:sz w:val="32"/>
      <w:szCs w:val="32"/>
    </w:rPr>
  </w:style>
  <w:style w:type="character" w:customStyle="1" w:styleId="HeadingProcessdocChar">
    <w:name w:val="Heading Process doc Char"/>
    <w:basedOn w:val="Subheading1-processdocChar"/>
    <w:link w:val="HeadingProcessdoc"/>
    <w:rsid w:val="00B5185A"/>
    <w:rPr>
      <w:b/>
      <w:sz w:val="32"/>
      <w:szCs w:val="32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E95219"/>
    <w:pPr>
      <w:numPr>
        <w:numId w:val="0"/>
      </w:numPr>
    </w:pPr>
  </w:style>
  <w:style w:type="character" w:customStyle="1" w:styleId="SubtitleChar">
    <w:name w:val="Subtitle Char"/>
    <w:basedOn w:val="DefaultParagraphFont"/>
    <w:link w:val="Subtitle"/>
    <w:uiPriority w:val="11"/>
    <w:rsid w:val="00E95219"/>
    <w:rPr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5219"/>
    <w:rPr>
      <w:b/>
      <w:sz w:val="32"/>
      <w:szCs w:val="32"/>
      <w:lang w:val="en-US"/>
    </w:rPr>
  </w:style>
  <w:style w:type="table" w:styleId="GridTable6Colorful-Accent3">
    <w:name w:val="Grid Table 6 Colorful Accent 3"/>
    <w:basedOn w:val="TableNormal"/>
    <w:uiPriority w:val="51"/>
    <w:rsid w:val="00E952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E952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60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925B67"/>
    <w:rPr>
      <w:color w:val="808080"/>
    </w:rPr>
  </w:style>
  <w:style w:type="paragraph" w:styleId="Revision">
    <w:name w:val="Revision"/>
    <w:hidden/>
    <w:uiPriority w:val="99"/>
    <w:semiHidden/>
    <w:rsid w:val="00925B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6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E7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55" Type="http://schemas.openxmlformats.org/officeDocument/2006/relationships/image" Target="media/image45.emf"/><Relationship Id="rId63" Type="http://schemas.openxmlformats.org/officeDocument/2006/relationships/image" Target="media/image53.emf"/><Relationship Id="rId68" Type="http://schemas.openxmlformats.org/officeDocument/2006/relationships/image" Target="media/image58.emf"/><Relationship Id="rId76" Type="http://schemas.openxmlformats.org/officeDocument/2006/relationships/image" Target="media/image66.emf"/><Relationship Id="rId7" Type="http://schemas.openxmlformats.org/officeDocument/2006/relationships/footnotes" Target="footnotes.xml"/><Relationship Id="rId71" Type="http://schemas.openxmlformats.org/officeDocument/2006/relationships/image" Target="media/image61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image" Target="media/image19.emf"/><Relationship Id="rId11" Type="http://schemas.openxmlformats.org/officeDocument/2006/relationships/hyperlink" Target="https://go.microsoft.com/fwlink/?linkid=874758" TargetMode="External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image" Target="media/image43.emf"/><Relationship Id="rId58" Type="http://schemas.openxmlformats.org/officeDocument/2006/relationships/image" Target="media/image48.emf"/><Relationship Id="rId66" Type="http://schemas.openxmlformats.org/officeDocument/2006/relationships/image" Target="media/image56.emf"/><Relationship Id="rId74" Type="http://schemas.openxmlformats.org/officeDocument/2006/relationships/image" Target="media/image64.emf"/><Relationship Id="rId79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image" Target="media/image51.emf"/><Relationship Id="rId10" Type="http://schemas.openxmlformats.org/officeDocument/2006/relationships/hyperlink" Target="file:///F:\Du_Lieu_Hoc\QL_DA_PM\QL%20thu%20vien%20so.vsdx" TargetMode="Externa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image" Target="media/image42.emf"/><Relationship Id="rId60" Type="http://schemas.openxmlformats.org/officeDocument/2006/relationships/image" Target="media/image50.emf"/><Relationship Id="rId65" Type="http://schemas.openxmlformats.org/officeDocument/2006/relationships/image" Target="media/image55.emf"/><Relationship Id="rId73" Type="http://schemas.openxmlformats.org/officeDocument/2006/relationships/image" Target="media/image63.emf"/><Relationship Id="rId7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56" Type="http://schemas.openxmlformats.org/officeDocument/2006/relationships/image" Target="media/image46.emf"/><Relationship Id="rId64" Type="http://schemas.openxmlformats.org/officeDocument/2006/relationships/image" Target="media/image54.emf"/><Relationship Id="rId69" Type="http://schemas.openxmlformats.org/officeDocument/2006/relationships/image" Target="media/image59.emf"/><Relationship Id="rId7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1.emf"/><Relationship Id="rId72" Type="http://schemas.openxmlformats.org/officeDocument/2006/relationships/image" Target="media/image62.emf"/><Relationship Id="rId80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59" Type="http://schemas.openxmlformats.org/officeDocument/2006/relationships/image" Target="media/image49.emf"/><Relationship Id="rId67" Type="http://schemas.openxmlformats.org/officeDocument/2006/relationships/image" Target="media/image57.emf"/><Relationship Id="rId20" Type="http://schemas.openxmlformats.org/officeDocument/2006/relationships/image" Target="media/image10.emf"/><Relationship Id="rId41" Type="http://schemas.openxmlformats.org/officeDocument/2006/relationships/image" Target="media/image31.emf"/><Relationship Id="rId54" Type="http://schemas.openxmlformats.org/officeDocument/2006/relationships/image" Target="media/image44.emf"/><Relationship Id="rId62" Type="http://schemas.openxmlformats.org/officeDocument/2006/relationships/image" Target="media/image52.emf"/><Relationship Id="rId70" Type="http://schemas.openxmlformats.org/officeDocument/2006/relationships/image" Target="media/image60.emf"/><Relationship Id="rId75" Type="http://schemas.openxmlformats.org/officeDocument/2006/relationships/image" Target="media/image6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emf"/><Relationship Id="rId57" Type="http://schemas.openxmlformats.org/officeDocument/2006/relationships/image" Target="media/image4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visio%20content\1033\ProcessDoc_Defaul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25122792A547D691793C9EF5462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AAB5-738A-47BF-99FF-D78D5C0DE715}"/>
      </w:docPartPr>
      <w:docPartBody>
        <w:p w:rsidR="0003509F" w:rsidRDefault="00F050E6">
          <w:pPr>
            <w:pStyle w:val="6825122792A547D691793C9EF54626DB"/>
          </w:pPr>
          <w:r w:rsidRPr="008B62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EDE0F9F7416DB8B04CEEA4195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60A3-EAE9-409A-ADE5-27C991F9C85F}"/>
      </w:docPartPr>
      <w:docPartBody>
        <w:p w:rsidR="0003509F" w:rsidRDefault="006A37BC" w:rsidP="006A37BC">
          <w:pPr>
            <w:pStyle w:val="CC81EDE0F9F7416DB8B04CEEA419574B"/>
          </w:pPr>
          <w:r w:rsidRPr="00B702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F068834644BD292B6C7C4CFBD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C9E1-DE49-4F7A-ABBD-5307D2A0DD97}"/>
      </w:docPartPr>
      <w:docPartBody>
        <w:p w:rsidR="00FE3EA3" w:rsidRDefault="00E0204B" w:rsidP="00E0204B">
          <w:pPr>
            <w:pStyle w:val="F81F068834644BD292B6C7C4CFBDCEDC"/>
          </w:pPr>
          <w:r w:rsidRPr="00E02B44">
            <w:rPr>
              <w:rStyle w:val="PlaceholderText"/>
            </w:rPr>
            <w:t>[Company]</w:t>
          </w:r>
        </w:p>
      </w:docPartBody>
    </w:docPart>
    <w:docPart>
      <w:docPartPr>
        <w:name w:val="1BD5572AFFEE4842A298D6DCF2241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06AA2-A429-4C6E-A7BA-A3D4B9F2817F}"/>
      </w:docPartPr>
      <w:docPartBody>
        <w:p w:rsidR="00A85DCC" w:rsidRDefault="00EC2222">
          <w:r w:rsidRPr="00122563">
            <w:rPr>
              <w:rStyle w:val="PlaceholderText"/>
            </w:rPr>
            <w:t>[Title]</w:t>
          </w:r>
        </w:p>
      </w:docPartBody>
    </w:docPart>
    <w:docPart>
      <w:docPartPr>
        <w:name w:val="11A1440E04EE4229BBAB538A8F49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0AE6B-09C7-455F-875C-4FDE192B62A9}"/>
      </w:docPartPr>
      <w:docPartBody>
        <w:p w:rsidR="00CD71DC" w:rsidRDefault="007C2F2A" w:rsidP="007C2F2A">
          <w:pPr>
            <w:pStyle w:val="11A1440E04EE4229BBAB538A8F4920F5"/>
          </w:pPr>
          <w:r w:rsidRPr="00E02B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A77561F7694356884753AE4D66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1D4E-077E-4461-911B-9A20D1CC2E50}"/>
      </w:docPartPr>
      <w:docPartBody>
        <w:p w:rsidR="00CD71DC" w:rsidRDefault="007C2F2A" w:rsidP="007C2F2A">
          <w:pPr>
            <w:pStyle w:val="30A77561F7694356884753AE4D6638EA"/>
          </w:pPr>
          <w:r w:rsidRPr="00B702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5927F5EA64DF3837E33A1D1858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B4802-D1F1-441A-BA36-8858A4F95B9D}"/>
      </w:docPartPr>
      <w:docPartBody>
        <w:p w:rsidR="00CD71DC" w:rsidRDefault="007C2F2A" w:rsidP="007C2F2A">
          <w:pPr>
            <w:pStyle w:val="85F5927F5EA64DF3837E33A1D1858C8A"/>
          </w:pPr>
          <w:r w:rsidRPr="00B702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3E905CBA6A4741B35017AC8C69C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4A60-DA68-4D42-86F4-D17601601C0A}"/>
      </w:docPartPr>
      <w:docPartBody>
        <w:p w:rsidR="00CD71DC" w:rsidRDefault="007C2F2A" w:rsidP="007C2F2A">
          <w:pPr>
            <w:pStyle w:val="DF3E905CBA6A4741B35017AC8C69CD24"/>
          </w:pPr>
          <w:r w:rsidRPr="00B702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03DEDC6CB4E0D8A590DA7FB755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D4B8C-AB69-4026-966E-41BDEE35C82B}"/>
      </w:docPartPr>
      <w:docPartBody>
        <w:p w:rsidR="00E23317" w:rsidRDefault="00CD71DC" w:rsidP="00CD71DC">
          <w:pPr>
            <w:pStyle w:val="3D803DEDC6CB4E0D8A590DA7FB755976"/>
          </w:pPr>
          <w:r w:rsidRPr="00E02B4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034"/>
    <w:rsid w:val="0003509F"/>
    <w:rsid w:val="00093595"/>
    <w:rsid w:val="00120F96"/>
    <w:rsid w:val="00196B0E"/>
    <w:rsid w:val="001B14DB"/>
    <w:rsid w:val="001F3757"/>
    <w:rsid w:val="001F38B3"/>
    <w:rsid w:val="00265538"/>
    <w:rsid w:val="002A5C38"/>
    <w:rsid w:val="004A2490"/>
    <w:rsid w:val="004B5C5F"/>
    <w:rsid w:val="00596D2A"/>
    <w:rsid w:val="006A37BC"/>
    <w:rsid w:val="007C2F2A"/>
    <w:rsid w:val="0091005C"/>
    <w:rsid w:val="00A85DCC"/>
    <w:rsid w:val="00CC19CE"/>
    <w:rsid w:val="00CD71DC"/>
    <w:rsid w:val="00E0204B"/>
    <w:rsid w:val="00E23317"/>
    <w:rsid w:val="00E64020"/>
    <w:rsid w:val="00EC2222"/>
    <w:rsid w:val="00EE2DAE"/>
    <w:rsid w:val="00F050E6"/>
    <w:rsid w:val="00F9411B"/>
    <w:rsid w:val="00FA0AEB"/>
    <w:rsid w:val="00FC1CBF"/>
    <w:rsid w:val="00FC7034"/>
    <w:rsid w:val="00F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DC"/>
    <w:rPr>
      <w:color w:val="808080"/>
    </w:rPr>
  </w:style>
  <w:style w:type="paragraph" w:customStyle="1" w:styleId="6825122792A547D691793C9EF54626DB">
    <w:name w:val="6825122792A547D691793C9EF54626DB"/>
  </w:style>
  <w:style w:type="paragraph" w:customStyle="1" w:styleId="CC81EDE0F9F7416DB8B04CEEA419574B">
    <w:name w:val="CC81EDE0F9F7416DB8B04CEEA419574B"/>
    <w:rsid w:val="006A37BC"/>
  </w:style>
  <w:style w:type="paragraph" w:customStyle="1" w:styleId="F81F068834644BD292B6C7C4CFBDCEDC">
    <w:name w:val="F81F068834644BD292B6C7C4CFBDCEDC"/>
    <w:rsid w:val="00E0204B"/>
  </w:style>
  <w:style w:type="paragraph" w:customStyle="1" w:styleId="11A1440E04EE4229BBAB538A8F4920F5">
    <w:name w:val="11A1440E04EE4229BBAB538A8F4920F5"/>
    <w:rsid w:val="007C2F2A"/>
    <w:rPr>
      <w:lang w:eastAsia="ja-JP"/>
    </w:rPr>
  </w:style>
  <w:style w:type="paragraph" w:customStyle="1" w:styleId="30A77561F7694356884753AE4D6638EA">
    <w:name w:val="30A77561F7694356884753AE4D6638EA"/>
    <w:rsid w:val="007C2F2A"/>
    <w:rPr>
      <w:lang w:eastAsia="ja-JP"/>
    </w:rPr>
  </w:style>
  <w:style w:type="paragraph" w:customStyle="1" w:styleId="85F5927F5EA64DF3837E33A1D1858C8A">
    <w:name w:val="85F5927F5EA64DF3837E33A1D1858C8A"/>
    <w:rsid w:val="007C2F2A"/>
    <w:rPr>
      <w:lang w:eastAsia="ja-JP"/>
    </w:rPr>
  </w:style>
  <w:style w:type="paragraph" w:customStyle="1" w:styleId="DF3E905CBA6A4741B35017AC8C69CD24">
    <w:name w:val="DF3E905CBA6A4741B35017AC8C69CD24"/>
    <w:rsid w:val="007C2F2A"/>
    <w:rPr>
      <w:lang w:eastAsia="ja-JP"/>
    </w:rPr>
  </w:style>
  <w:style w:type="paragraph" w:customStyle="1" w:styleId="3D803DEDC6CB4E0D8A590DA7FB755976">
    <w:name w:val="3D803DEDC6CB4E0D8A590DA7FB755976"/>
    <w:rsid w:val="00CD71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ECB22-ECB9-4ECE-86B5-27604512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ProcessDoc_Default.dotx</Template>
  <TotalTime>1</TotalTime>
  <Pages>16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Company Name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Version 1.0</dc:subject>
  <dc:creator>Vi Truong</dc:creator>
  <cp:keywords/>
  <dc:description/>
  <cp:lastModifiedBy>Vi Truong</cp:lastModifiedBy>
  <cp:revision>2</cp:revision>
  <cp:lastPrinted>2018-03-16T06:57:00Z</cp:lastPrinted>
  <dcterms:created xsi:type="dcterms:W3CDTF">2022-10-27T03:24:00Z</dcterms:created>
  <dcterms:modified xsi:type="dcterms:W3CDTF">2022-10-27T03:24:00Z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virawa@microsoft.com</vt:lpwstr>
  </property>
  <property fmtid="{D5CDD505-2E9C-101B-9397-08002B2CF9AE}" pid="5" name="MSIP_Label_f42aa342-8706-4288-bd11-ebb85995028c_SetDate">
    <vt:lpwstr>2018-03-08T20:04:50.6842174Z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